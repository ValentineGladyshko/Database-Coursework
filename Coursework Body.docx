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1376" w:rsidRPr="00C63F74" w:rsidRDefault="00451796" w:rsidP="0084428E">
      <w:pPr>
        <w:pStyle w:val="a4"/>
        <w:rPr>
          <w:lang w:val="uk-UA"/>
        </w:rPr>
      </w:pPr>
      <w:r w:rsidRPr="00A94B17">
        <w:rPr>
          <w:lang w:val="uk-UA"/>
        </w:rPr>
        <w:t>Зміст</w:t>
      </w:r>
    </w:p>
    <w:p w:rsidR="007610F6" w:rsidRDefault="003C4D4A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r w:rsidRPr="00C63F74">
        <w:rPr>
          <w:lang w:val="uk-UA"/>
        </w:rPr>
        <w:fldChar w:fldCharType="begin"/>
      </w:r>
      <w:r w:rsidRPr="00C63F74">
        <w:rPr>
          <w:lang w:val="uk-UA"/>
        </w:rPr>
        <w:instrText xml:space="preserve"> TOC \o "1-4" \h \z \u </w:instrText>
      </w:r>
      <w:r w:rsidRPr="00C63F74">
        <w:rPr>
          <w:lang w:val="uk-UA"/>
        </w:rPr>
        <w:fldChar w:fldCharType="separate"/>
      </w:r>
      <w:hyperlink w:anchor="_Toc501063332" w:history="1">
        <w:r w:rsidR="007610F6" w:rsidRPr="00A7445D">
          <w:rPr>
            <w:rStyle w:val="a9"/>
            <w:noProof/>
            <w:lang w:val="uk-UA"/>
          </w:rPr>
          <w:t>1</w:t>
        </w:r>
        <w:r w:rsidR="007610F6">
          <w:rPr>
            <w:rFonts w:asciiTheme="minorHAnsi" w:eastAsiaTheme="minorEastAsia" w:hAnsiTheme="minorHAnsi"/>
            <w:caps w:val="0"/>
            <w:noProof/>
            <w:sz w:val="22"/>
            <w:lang w:val="uk-UA" w:eastAsia="uk-UA"/>
          </w:rPr>
          <w:tab/>
        </w:r>
        <w:r w:rsidR="007610F6" w:rsidRPr="00A7445D">
          <w:rPr>
            <w:rStyle w:val="a9"/>
            <w:noProof/>
            <w:lang w:val="uk-UA"/>
          </w:rPr>
          <w:t>Вступ</w:t>
        </w:r>
        <w:r w:rsidR="007610F6">
          <w:rPr>
            <w:noProof/>
            <w:webHidden/>
          </w:rPr>
          <w:tab/>
        </w:r>
        <w:r w:rsidR="007610F6">
          <w:rPr>
            <w:noProof/>
            <w:webHidden/>
          </w:rPr>
          <w:fldChar w:fldCharType="begin"/>
        </w:r>
        <w:r w:rsidR="007610F6">
          <w:rPr>
            <w:noProof/>
            <w:webHidden/>
          </w:rPr>
          <w:instrText xml:space="preserve"> PAGEREF _Toc501063332 \h </w:instrText>
        </w:r>
        <w:r w:rsidR="007610F6">
          <w:rPr>
            <w:noProof/>
            <w:webHidden/>
          </w:rPr>
        </w:r>
        <w:r w:rsidR="007610F6">
          <w:rPr>
            <w:noProof/>
            <w:webHidden/>
          </w:rPr>
          <w:fldChar w:fldCharType="separate"/>
        </w:r>
        <w:r w:rsidR="007610F6">
          <w:rPr>
            <w:noProof/>
            <w:webHidden/>
          </w:rPr>
          <w:t>2</w:t>
        </w:r>
        <w:r w:rsidR="007610F6">
          <w:rPr>
            <w:noProof/>
            <w:webHidden/>
          </w:rPr>
          <w:fldChar w:fldCharType="end"/>
        </w:r>
      </w:hyperlink>
    </w:p>
    <w:p w:rsidR="007610F6" w:rsidRDefault="007610F6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hyperlink w:anchor="_Toc501063333" w:history="1">
        <w:r w:rsidRPr="00A7445D">
          <w:rPr>
            <w:rStyle w:val="a9"/>
            <w:noProof/>
            <w:lang w:val="uk-UA"/>
          </w:rPr>
          <w:t>2</w:t>
        </w:r>
        <w:r>
          <w:rPr>
            <w:rFonts w:asciiTheme="minorHAnsi" w:eastAsiaTheme="minorEastAsia" w:hAnsiTheme="minorHAnsi"/>
            <w:caps w:val="0"/>
            <w:noProof/>
            <w:sz w:val="22"/>
            <w:lang w:val="uk-UA" w:eastAsia="uk-UA"/>
          </w:rPr>
          <w:tab/>
        </w:r>
        <w:r w:rsidRPr="00A7445D">
          <w:rPr>
            <w:rStyle w:val="a9"/>
            <w:noProof/>
            <w:lang w:val="uk-UA"/>
          </w:rPr>
          <w:t>Опис технологій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7610F6" w:rsidRDefault="007610F6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hyperlink w:anchor="_Toc501063335" w:history="1">
        <w:r w:rsidRPr="00A7445D">
          <w:rPr>
            <w:rStyle w:val="a9"/>
            <w:noProof/>
            <w:lang w:val="uk-UA"/>
          </w:rPr>
          <w:t>3</w:t>
        </w:r>
        <w:r>
          <w:rPr>
            <w:rFonts w:asciiTheme="minorHAnsi" w:eastAsiaTheme="minorEastAsia" w:hAnsiTheme="minorHAnsi"/>
            <w:caps w:val="0"/>
            <w:noProof/>
            <w:sz w:val="22"/>
            <w:lang w:val="uk-UA" w:eastAsia="uk-UA"/>
          </w:rPr>
          <w:tab/>
        </w:r>
        <w:r w:rsidRPr="00A7445D">
          <w:rPr>
            <w:rStyle w:val="a9"/>
            <w:noProof/>
            <w:lang w:val="uk-UA"/>
          </w:rPr>
          <w:t>СХЕМА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610F6" w:rsidRDefault="007610F6">
      <w:pPr>
        <w:pStyle w:val="22"/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01063336" w:history="1">
        <w:r w:rsidRPr="00A7445D">
          <w:rPr>
            <w:rStyle w:val="a9"/>
            <w:noProof/>
            <w:lang w:val="uk-UA"/>
          </w:rPr>
          <w:t>3.1.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A7445D">
          <w:rPr>
            <w:rStyle w:val="a9"/>
            <w:noProof/>
            <w:lang w:val="uk-UA"/>
          </w:rPr>
          <w:t>Загальний опис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610F6" w:rsidRDefault="007610F6">
      <w:pPr>
        <w:pStyle w:val="22"/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01063337" w:history="1">
        <w:r w:rsidRPr="00A7445D">
          <w:rPr>
            <w:rStyle w:val="a9"/>
            <w:noProof/>
            <w:lang w:val="uk-UA"/>
          </w:rPr>
          <w:t>3.2.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A7445D">
          <w:rPr>
            <w:rStyle w:val="a9"/>
            <w:noProof/>
            <w:lang w:val="uk-UA"/>
          </w:rPr>
          <w:t>Опис таблиць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610F6" w:rsidRDefault="007610F6">
      <w:pPr>
        <w:pStyle w:val="22"/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01063338" w:history="1">
        <w:r w:rsidRPr="00A7445D">
          <w:rPr>
            <w:rStyle w:val="a9"/>
            <w:noProof/>
            <w:lang w:val="uk-UA"/>
          </w:rPr>
          <w:t>3.3.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A7445D">
          <w:rPr>
            <w:rStyle w:val="a9"/>
            <w:noProof/>
            <w:lang w:val="uk-UA"/>
          </w:rPr>
          <w:t>Можливості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610F6" w:rsidRPr="007610F6" w:rsidRDefault="007610F6" w:rsidP="007610F6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hyperlink w:anchor="_Toc501063339" w:history="1">
        <w:r w:rsidRPr="00A7445D">
          <w:rPr>
            <w:rStyle w:val="a9"/>
            <w:noProof/>
            <w:lang w:val="uk-UA"/>
          </w:rPr>
          <w:t>4</w:t>
        </w:r>
        <w:r>
          <w:rPr>
            <w:rFonts w:asciiTheme="minorHAnsi" w:eastAsiaTheme="minorEastAsia" w:hAnsiTheme="minorHAnsi"/>
            <w:caps w:val="0"/>
            <w:noProof/>
            <w:sz w:val="22"/>
            <w:lang w:val="uk-UA" w:eastAsia="uk-UA"/>
          </w:rPr>
          <w:tab/>
        </w:r>
        <w:r w:rsidRPr="00A7445D">
          <w:rPr>
            <w:rStyle w:val="a9"/>
            <w:noProof/>
            <w:lang w:val="uk-UA"/>
          </w:rPr>
          <w:t>Запити до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610F6" w:rsidRDefault="007610F6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hyperlink w:anchor="_Toc501063347" w:history="1">
        <w:r w:rsidRPr="00A7445D">
          <w:rPr>
            <w:rStyle w:val="a9"/>
            <w:noProof/>
            <w:lang w:val="uk-UA"/>
          </w:rPr>
          <w:t>5</w:t>
        </w:r>
        <w:r>
          <w:rPr>
            <w:rFonts w:asciiTheme="minorHAnsi" w:eastAsiaTheme="minorEastAsia" w:hAnsiTheme="minorHAnsi"/>
            <w:caps w:val="0"/>
            <w:noProof/>
            <w:sz w:val="22"/>
            <w:lang w:val="uk-UA" w:eastAsia="uk-UA"/>
          </w:rPr>
          <w:tab/>
        </w:r>
        <w:r w:rsidRPr="00A7445D">
          <w:rPr>
            <w:rStyle w:val="a9"/>
            <w:noProof/>
            <w:lang w:val="uk-UA"/>
          </w:rPr>
          <w:t>Інструкція користувача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610F6" w:rsidRDefault="007610F6">
      <w:pPr>
        <w:pStyle w:val="13"/>
        <w:tabs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hyperlink w:anchor="_Toc501063348" w:history="1">
        <w:r w:rsidRPr="00A7445D">
          <w:rPr>
            <w:rStyle w:val="a9"/>
            <w:noProof/>
          </w:rPr>
          <w:t>Висновки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610F6" w:rsidRDefault="007610F6">
      <w:pPr>
        <w:pStyle w:val="13"/>
        <w:tabs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hyperlink w:anchor="_Toc501063349" w:history="1">
        <w:r w:rsidRPr="00A7445D">
          <w:rPr>
            <w:rStyle w:val="a9"/>
            <w:noProof/>
          </w:rPr>
          <w:t>Перелік посилань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A1376" w:rsidRPr="00C63F74" w:rsidRDefault="003C4D4A" w:rsidP="001425A3">
      <w:pPr>
        <w:ind w:left="709" w:firstLine="0"/>
        <w:rPr>
          <w:lang w:val="uk-UA"/>
        </w:rPr>
      </w:pPr>
      <w:r w:rsidRPr="00C63F74">
        <w:rPr>
          <w:lang w:val="uk-UA"/>
        </w:rPr>
        <w:fldChar w:fldCharType="end"/>
      </w:r>
    </w:p>
    <w:p w:rsidR="00451796" w:rsidRPr="00C63F74" w:rsidRDefault="00451796" w:rsidP="00D74725">
      <w:pPr>
        <w:pStyle w:val="1"/>
        <w:rPr>
          <w:lang w:val="uk-UA"/>
        </w:rPr>
      </w:pPr>
      <w:bookmarkStart w:id="0" w:name="_Toc501063332"/>
      <w:r w:rsidRPr="00C63F74">
        <w:rPr>
          <w:lang w:val="uk-UA"/>
        </w:rPr>
        <w:lastRenderedPageBreak/>
        <w:t>Вступ</w:t>
      </w:r>
      <w:bookmarkEnd w:id="0"/>
    </w:p>
    <w:p w:rsidR="003D39B9" w:rsidRDefault="00D256A0" w:rsidP="00B63F64">
      <w:pPr>
        <w:rPr>
          <w:lang w:val="uk-UA"/>
        </w:rPr>
      </w:pPr>
      <w:r>
        <w:rPr>
          <w:lang w:val="uk-UA"/>
        </w:rPr>
        <w:t>Керування альпіністською базою</w:t>
      </w:r>
      <w:r w:rsidR="00FC1955">
        <w:rPr>
          <w:lang w:val="uk-UA"/>
        </w:rPr>
        <w:t xml:space="preserve"> </w:t>
      </w:r>
      <w:r w:rsidR="00FC1955" w:rsidRPr="00EE7F0A">
        <w:rPr>
          <w:lang w:val="en-US"/>
        </w:rPr>
        <w:t>—</w:t>
      </w:r>
      <w:r>
        <w:rPr>
          <w:lang w:val="uk-UA"/>
        </w:rPr>
        <w:t xml:space="preserve"> це складний процес, який потребує багатьох різноматних</w:t>
      </w:r>
      <w:r w:rsidR="003D39B9">
        <w:rPr>
          <w:lang w:val="uk-UA"/>
        </w:rPr>
        <w:t xml:space="preserve"> бухгалтерських</w:t>
      </w:r>
      <w:r>
        <w:rPr>
          <w:lang w:val="uk-UA"/>
        </w:rPr>
        <w:t xml:space="preserve"> звітів </w:t>
      </w:r>
      <w:r w:rsidR="003D39B9">
        <w:rPr>
          <w:lang w:val="uk-UA"/>
        </w:rPr>
        <w:t>по прибуткам компанії, потребує детального спостереження за реальним станом високогірних маршутів, і звісно бажано збирати певну статистику по популярності послуг.</w:t>
      </w:r>
    </w:p>
    <w:p w:rsidR="003D39B9" w:rsidRDefault="003D39B9" w:rsidP="00B63F64">
      <w:pPr>
        <w:rPr>
          <w:lang w:val="uk-UA"/>
        </w:rPr>
      </w:pPr>
      <w:r>
        <w:rPr>
          <w:lang w:val="uk-UA"/>
        </w:rPr>
        <w:t>А тепер уявіть що у вас є декілька альпіністських баз в різних країнах і всі</w:t>
      </w:r>
      <w:r w:rsidR="00490995">
        <w:rPr>
          <w:lang w:val="uk-UA"/>
        </w:rPr>
        <w:t>ма цими базами ви хочете управляти дистанційно.</w:t>
      </w:r>
    </w:p>
    <w:p w:rsidR="00490995" w:rsidRDefault="00490995" w:rsidP="00B63F64">
      <w:pPr>
        <w:rPr>
          <w:lang w:val="uk-UA"/>
        </w:rPr>
      </w:pPr>
      <w:r>
        <w:rPr>
          <w:lang w:val="uk-UA"/>
        </w:rPr>
        <w:t>Ви звісно можете скористатись електроною поштою, на яку вам присилатимуть різноманітні звіти, які вам потім доведеться довго і нудно перечитувати, щоб знайти якусь корисну інформацію.</w:t>
      </w:r>
    </w:p>
    <w:p w:rsidR="00490995" w:rsidRDefault="00490995" w:rsidP="00B63F64">
      <w:pPr>
        <w:rPr>
          <w:lang w:val="uk-UA"/>
        </w:rPr>
      </w:pPr>
      <w:r>
        <w:rPr>
          <w:lang w:val="uk-UA"/>
        </w:rPr>
        <w:t>Але є інший вибір: можна використати зручний веб-додаток, який сам збиратиме всю цю інформацію і буде вам демонструвати в зручному і доступному вигляді.</w:t>
      </w:r>
    </w:p>
    <w:p w:rsidR="00490995" w:rsidRPr="00490995" w:rsidRDefault="00490995" w:rsidP="00B63F64">
      <w:pPr>
        <w:rPr>
          <w:lang w:val="uk-UA"/>
        </w:rPr>
      </w:pPr>
      <w:r>
        <w:rPr>
          <w:lang w:val="uk-UA"/>
        </w:rPr>
        <w:t xml:space="preserve">Тим паче додатком зможете користуватись не лише ви, а й ваші менеджери, яких цікавить інформація про популярність послуг та високогірних маршутів, ваші бухгалтери, які тепер зможуть рахувати ваші прибутки в кілька кліків, і тепер вашому </w:t>
      </w:r>
      <w:r>
        <w:t>начальник</w:t>
      </w:r>
      <w:r>
        <w:rPr>
          <w:lang w:val="uk-UA"/>
        </w:rPr>
        <w:t>у</w:t>
      </w:r>
      <w:r>
        <w:t xml:space="preserve"> рятувальної служби</w:t>
      </w:r>
      <w:r>
        <w:rPr>
          <w:lang w:val="uk-UA"/>
        </w:rPr>
        <w:t xml:space="preserve"> буде </w:t>
      </w:r>
      <w:r w:rsidR="00FC1955">
        <w:rPr>
          <w:lang w:val="uk-UA"/>
        </w:rPr>
        <w:t>легко слідкувати за станом маршутів і вчасно їх ремонтувати.</w:t>
      </w:r>
    </w:p>
    <w:p w:rsidR="005E226C" w:rsidRPr="00C63F74" w:rsidRDefault="00FC1955" w:rsidP="00063E86">
      <w:pPr>
        <w:ind w:firstLine="708"/>
        <w:rPr>
          <w:lang w:val="uk-UA"/>
        </w:rPr>
      </w:pPr>
      <w:r>
        <w:rPr>
          <w:lang w:val="uk-UA"/>
        </w:rPr>
        <w:t xml:space="preserve">Дана курсова робота </w:t>
      </w:r>
      <w:r w:rsidR="009B49E0" w:rsidRPr="00C63F74">
        <w:rPr>
          <w:lang w:val="uk-UA"/>
        </w:rPr>
        <w:t xml:space="preserve">значно полегшить процес </w:t>
      </w:r>
      <w:r>
        <w:t>бухгалтерського обліку, адміністрування та керування альпіністською базою</w:t>
      </w:r>
      <w:r w:rsidR="00772F64" w:rsidRPr="00C63F74">
        <w:rPr>
          <w:lang w:val="uk-UA"/>
        </w:rPr>
        <w:t>.</w:t>
      </w:r>
    </w:p>
    <w:p w:rsidR="00FC1955" w:rsidRDefault="00772F64" w:rsidP="00B63F64">
      <w:pPr>
        <w:rPr>
          <w:lang w:val="uk-UA"/>
        </w:rPr>
      </w:pPr>
      <w:r w:rsidRPr="00C63F74">
        <w:rPr>
          <w:lang w:val="uk-UA"/>
        </w:rPr>
        <w:t xml:space="preserve">Для вирішення даної задачі необхідно розробити зручний для користувача інтерфейс, механізми </w:t>
      </w:r>
      <w:r w:rsidR="009B49E0" w:rsidRPr="00C63F74">
        <w:rPr>
          <w:lang w:val="uk-UA"/>
        </w:rPr>
        <w:t>взаємодії</w:t>
      </w:r>
      <w:r w:rsidRPr="00C63F74">
        <w:rPr>
          <w:lang w:val="uk-UA"/>
        </w:rPr>
        <w:t xml:space="preserve"> </w:t>
      </w:r>
      <w:r w:rsidR="009B49E0" w:rsidRPr="00C63F74">
        <w:rPr>
          <w:lang w:val="uk-UA"/>
        </w:rPr>
        <w:t>з</w:t>
      </w:r>
      <w:r w:rsidRPr="00C63F74">
        <w:rPr>
          <w:lang w:val="uk-UA"/>
        </w:rPr>
        <w:t xml:space="preserve"> користувачем </w:t>
      </w:r>
      <w:r w:rsidR="009B49E0" w:rsidRPr="00C63F74">
        <w:rPr>
          <w:lang w:val="uk-UA"/>
        </w:rPr>
        <w:t xml:space="preserve">та систему </w:t>
      </w:r>
      <w:r w:rsidR="00FC1955">
        <w:rPr>
          <w:lang w:val="uk-UA"/>
        </w:rPr>
        <w:t>статистики</w:t>
      </w:r>
      <w:r w:rsidRPr="00C63F74">
        <w:rPr>
          <w:lang w:val="uk-UA"/>
        </w:rPr>
        <w:t xml:space="preserve">. </w:t>
      </w:r>
    </w:p>
    <w:p w:rsidR="000A0307" w:rsidRPr="00C63F74" w:rsidRDefault="00FC1955" w:rsidP="00B63F64">
      <w:pPr>
        <w:rPr>
          <w:lang w:val="uk-UA"/>
        </w:rPr>
      </w:pPr>
      <w:r>
        <w:rPr>
          <w:lang w:val="uk-UA"/>
        </w:rPr>
        <w:t>Для реалізації цього веб-прое</w:t>
      </w:r>
      <w:r w:rsidRPr="00FC1955">
        <w:rPr>
          <w:lang w:val="uk-UA"/>
        </w:rPr>
        <w:t xml:space="preserve">кту </w:t>
      </w:r>
      <w:r>
        <w:rPr>
          <w:lang w:val="uk-UA"/>
        </w:rPr>
        <w:t xml:space="preserve">будуть використовуватись </w:t>
      </w:r>
      <w:r>
        <w:rPr>
          <w:lang w:val="en-US"/>
        </w:rPr>
        <w:t>ASP.NET MVC</w:t>
      </w:r>
      <w:r>
        <w:rPr>
          <w:lang w:val="uk-UA"/>
        </w:rPr>
        <w:t xml:space="preserve"> для реалізації взаємодії між користувачем і базою даних, СУБД </w:t>
      </w:r>
      <w:r w:rsidRPr="00EE7F0A">
        <w:rPr>
          <w:lang w:val="en-US"/>
        </w:rPr>
        <w:t xml:space="preserve">Microsoft SQL Server </w:t>
      </w:r>
      <w:r>
        <w:rPr>
          <w:lang w:val="uk-UA"/>
        </w:rPr>
        <w:t xml:space="preserve">для </w:t>
      </w:r>
      <w:r w:rsidR="007610F6">
        <w:rPr>
          <w:lang w:val="uk-UA"/>
        </w:rPr>
        <w:t>зберігання різноманітних даних стосовно альпіністської бази</w:t>
      </w:r>
      <w:r w:rsidRPr="00FC1955">
        <w:rPr>
          <w:lang w:val="uk-UA"/>
        </w:rPr>
        <w:t xml:space="preserve">. </w:t>
      </w:r>
      <w:r w:rsidR="007610F6">
        <w:rPr>
          <w:lang w:val="en-US"/>
        </w:rPr>
        <w:t>Razor/</w:t>
      </w:r>
      <w:r w:rsidRPr="00FC1955">
        <w:rPr>
          <w:lang w:val="uk-UA"/>
        </w:rPr>
        <w:t>HTML/CSS/JS – для створення інтерфейсу</w:t>
      </w:r>
      <w:r w:rsidR="007610F6">
        <w:rPr>
          <w:lang w:val="en-US"/>
        </w:rPr>
        <w:t xml:space="preserve"> </w:t>
      </w:r>
      <w:r w:rsidR="007610F6">
        <w:rPr>
          <w:lang w:val="uk-UA"/>
        </w:rPr>
        <w:t>користувача,</w:t>
      </w:r>
      <w:r w:rsidRPr="00FC1955">
        <w:rPr>
          <w:lang w:val="uk-UA"/>
        </w:rPr>
        <w:t xml:space="preserve"> бібліотека Bootstrap для </w:t>
      </w:r>
      <w:r w:rsidR="007610F6">
        <w:rPr>
          <w:lang w:val="uk-UA"/>
        </w:rPr>
        <w:t xml:space="preserve">створення гарного та акуратного дизайну та бібліотека </w:t>
      </w:r>
      <w:r w:rsidR="007610F6">
        <w:rPr>
          <w:lang w:val="en-US"/>
        </w:rPr>
        <w:t>Chart.js</w:t>
      </w:r>
      <w:r w:rsidR="007610F6" w:rsidRPr="007610F6">
        <w:rPr>
          <w:lang w:val="uk-UA"/>
        </w:rPr>
        <w:t xml:space="preserve"> </w:t>
      </w:r>
      <w:r w:rsidR="007610F6">
        <w:rPr>
          <w:lang w:val="uk-UA"/>
        </w:rPr>
        <w:t>для створення різноманітних діаграм, гістограм та графіків</w:t>
      </w:r>
      <w:r w:rsidR="000A0307" w:rsidRPr="00C63F74">
        <w:rPr>
          <w:lang w:val="uk-UA"/>
        </w:rPr>
        <w:t>.</w:t>
      </w:r>
    </w:p>
    <w:p w:rsidR="00683350" w:rsidRPr="00C63F74" w:rsidRDefault="00D74725" w:rsidP="00683350">
      <w:pPr>
        <w:pStyle w:val="1"/>
        <w:rPr>
          <w:lang w:val="uk-UA"/>
        </w:rPr>
      </w:pPr>
      <w:bookmarkStart w:id="1" w:name="_Toc501063333"/>
      <w:r w:rsidRPr="00C63F74">
        <w:rPr>
          <w:lang w:val="uk-UA"/>
        </w:rPr>
        <w:lastRenderedPageBreak/>
        <w:t>Опис технологій</w:t>
      </w:r>
      <w:bookmarkEnd w:id="1"/>
    </w:p>
    <w:p w:rsidR="00EE7F0A" w:rsidRDefault="00EE7F0A" w:rsidP="00EE7F0A">
      <w:pPr>
        <w:pStyle w:val="2"/>
        <w:numPr>
          <w:ilvl w:val="0"/>
          <w:numId w:val="0"/>
        </w:numPr>
        <w:ind w:left="709"/>
        <w:rPr>
          <w:b/>
          <w:lang w:val="uk-UA"/>
        </w:rPr>
      </w:pPr>
      <w:bookmarkStart w:id="2" w:name="_Toc501063334"/>
      <w:r w:rsidRPr="00EE7F0A">
        <w:rPr>
          <w:b/>
          <w:lang w:val="uk-UA"/>
        </w:rPr>
        <w:t>Microsoft SQL Server</w:t>
      </w:r>
      <w:bookmarkEnd w:id="2"/>
    </w:p>
    <w:p w:rsidR="003E1B12" w:rsidRPr="003E1B12" w:rsidRDefault="003E1B12" w:rsidP="003E1B12">
      <w:pPr>
        <w:rPr>
          <w:lang w:val="uk-UA"/>
        </w:rPr>
      </w:pPr>
    </w:p>
    <w:p w:rsidR="00EE7F0A" w:rsidRDefault="00EE7F0A" w:rsidP="00FC15CE">
      <w:pPr>
        <w:rPr>
          <w:lang w:val="en-US"/>
        </w:rPr>
      </w:pPr>
      <w:r w:rsidRPr="00EE7F0A">
        <w:rPr>
          <w:lang w:val="en-US"/>
        </w:rPr>
        <w:t>Microsoft SQL Server — комерційна система керування базами даних, що розповсюджується корпорацією Microsoft. Мова, що використовується для запитів — Transact-SQL, створена спільно Microsoft та Sybase. Transact-SQL є реалізацією стандарту ANSI / ISO щодо структурованої мови запитів SQL із розширеннями. Використовується як для невеликих і середніх за розміром баз даних, так і для великих баз даних масштабу підприємства. Багато років вдало конкурує з іншими системами керування базами даних.</w:t>
      </w:r>
    </w:p>
    <w:p w:rsidR="00FC7B32" w:rsidRDefault="00A54FC9" w:rsidP="00FC15CE">
      <w:pPr>
        <w:rPr>
          <w:lang w:val="en-US"/>
        </w:rPr>
      </w:pPr>
      <w:r>
        <w:rPr>
          <w:lang w:val="en-US"/>
        </w:rPr>
        <w:t>Завдяки інтеграції</w:t>
      </w:r>
      <w:r w:rsidRPr="00A54FC9">
        <w:rPr>
          <w:lang w:val="en-US"/>
        </w:rPr>
        <w:t xml:space="preserve"> </w:t>
      </w:r>
      <w:r w:rsidRPr="00EE7F0A">
        <w:rPr>
          <w:lang w:val="en-US"/>
        </w:rPr>
        <w:t>Microsoft</w:t>
      </w:r>
      <w:r w:rsidRPr="00FC7B32">
        <w:rPr>
          <w:lang w:val="en-US"/>
        </w:rPr>
        <w:t xml:space="preserve"> SQL</w:t>
      </w:r>
      <w:r>
        <w:rPr>
          <w:lang w:val="en-US"/>
        </w:rPr>
        <w:t xml:space="preserve"> </w:t>
      </w:r>
      <w:r w:rsidRPr="00FC7B32">
        <w:rPr>
          <w:lang w:val="en-US"/>
        </w:rPr>
        <w:t>Server</w:t>
      </w:r>
      <w:r>
        <w:rPr>
          <w:lang w:val="en-US"/>
        </w:rPr>
        <w:t xml:space="preserve"> з</w:t>
      </w:r>
      <w:r w:rsidR="00FC7B32" w:rsidRPr="00FC7B32">
        <w:rPr>
          <w:lang w:val="en-US"/>
        </w:rPr>
        <w:t xml:space="preserve"> середовищем розробки Microsoft Visual Studio</w:t>
      </w:r>
      <w:r w:rsidRPr="00A54FC9">
        <w:rPr>
          <w:lang w:val="en-US"/>
        </w:rPr>
        <w:t xml:space="preserve"> </w:t>
      </w:r>
      <w:r w:rsidR="00FC7B32" w:rsidRPr="00FC7B32">
        <w:rPr>
          <w:lang w:val="en-US"/>
        </w:rPr>
        <w:t>дозволяє</w:t>
      </w:r>
      <w:r>
        <w:rPr>
          <w:lang w:val="en-US"/>
        </w:rPr>
        <w:t xml:space="preserve"> </w:t>
      </w:r>
      <w:r>
        <w:rPr>
          <w:lang w:val="uk-UA"/>
        </w:rPr>
        <w:t>швидко</w:t>
      </w:r>
      <w:r w:rsidR="00FC7B32" w:rsidRPr="00FC7B32">
        <w:rPr>
          <w:lang w:val="en-US"/>
        </w:rPr>
        <w:t xml:space="preserve"> розробляти </w:t>
      </w:r>
      <w:r>
        <w:rPr>
          <w:lang w:val="en-US"/>
        </w:rPr>
        <w:t>додатки</w:t>
      </w:r>
      <w:r>
        <w:rPr>
          <w:lang w:val="uk-UA"/>
        </w:rPr>
        <w:t xml:space="preserve"> з використанням бази даних </w:t>
      </w:r>
      <w:r w:rsidR="00FC7B32" w:rsidRPr="00FC7B32">
        <w:rPr>
          <w:lang w:val="en-US"/>
        </w:rPr>
        <w:t>з широкими</w:t>
      </w:r>
      <w:r w:rsidR="00FC7B32">
        <w:rPr>
          <w:lang w:val="en-US"/>
        </w:rPr>
        <w:t xml:space="preserve"> </w:t>
      </w:r>
      <w:r w:rsidR="00FC7B32" w:rsidRPr="00FC7B32">
        <w:rPr>
          <w:lang w:val="en-US"/>
        </w:rPr>
        <w:t>можливостями, які забезпечують поліпшену безпеку сховищ і швидке</w:t>
      </w:r>
      <w:r w:rsidR="00FC7B32">
        <w:rPr>
          <w:lang w:val="en-US"/>
        </w:rPr>
        <w:t xml:space="preserve"> </w:t>
      </w:r>
      <w:r w:rsidR="00FC7B32" w:rsidRPr="00FC7B32">
        <w:rPr>
          <w:lang w:val="en-US"/>
        </w:rPr>
        <w:t>розгортання.</w:t>
      </w:r>
    </w:p>
    <w:p w:rsidR="00FC15CE" w:rsidRPr="00C74568" w:rsidRDefault="00FC15CE" w:rsidP="00FC15CE">
      <w:pPr>
        <w:rPr>
          <w:lang w:val="uk-UA"/>
        </w:rPr>
      </w:pPr>
      <w:r w:rsidRPr="00EE7F0A">
        <w:rPr>
          <w:lang w:val="en-US"/>
        </w:rPr>
        <w:t>Microsoft SQL Server</w:t>
      </w:r>
      <w:r>
        <w:rPr>
          <w:lang w:val="en-US"/>
        </w:rPr>
        <w:t xml:space="preserve"> </w:t>
      </w:r>
      <w:r>
        <w:rPr>
          <w:lang w:val="uk-UA"/>
        </w:rPr>
        <w:t xml:space="preserve">містить інтегроване середовище для управління </w:t>
      </w:r>
      <w:r w:rsidR="00C74568">
        <w:rPr>
          <w:lang w:val="en-US"/>
        </w:rPr>
        <w:t xml:space="preserve">SQL </w:t>
      </w:r>
      <w:r w:rsidR="00C74568">
        <w:rPr>
          <w:lang w:val="uk-UA"/>
        </w:rPr>
        <w:t xml:space="preserve">інфраструктурою </w:t>
      </w:r>
      <w:r w:rsidR="00C74568" w:rsidRPr="00C74568">
        <w:rPr>
          <w:lang w:val="uk-UA"/>
        </w:rPr>
        <w:t>SQL Server Management Studio (SSMS)</w:t>
      </w:r>
      <w:r w:rsidR="00C74568">
        <w:rPr>
          <w:lang w:val="uk-UA"/>
        </w:rPr>
        <w:t>.</w:t>
      </w:r>
    </w:p>
    <w:p w:rsidR="00C74568" w:rsidRDefault="00C74568" w:rsidP="00FC15CE">
      <w:r w:rsidRPr="00C74568">
        <w:rPr>
          <w:lang w:val="uk-UA"/>
        </w:rPr>
        <w:t>SQL Server Management Studio</w:t>
      </w:r>
      <w:r>
        <w:t xml:space="preserve"> </w:t>
      </w:r>
      <w:r>
        <w:rPr>
          <w:lang w:val="uk-UA"/>
        </w:rPr>
        <w:t>у</w:t>
      </w:r>
      <w:r>
        <w:t xml:space="preserve"> своєму складі </w:t>
      </w:r>
      <w:r>
        <w:rPr>
          <w:lang w:val="uk-UA"/>
        </w:rPr>
        <w:t>містить</w:t>
      </w:r>
      <w:r w:rsidR="00FC15CE">
        <w:t xml:space="preserve"> засоби </w:t>
      </w:r>
      <w:r>
        <w:rPr>
          <w:lang w:val="uk-UA"/>
        </w:rPr>
        <w:t xml:space="preserve">для </w:t>
      </w:r>
      <w:r w:rsidR="00FC15CE">
        <w:t xml:space="preserve">створення баз даних, роботи з інформацією баз даних, перенесення даних з інших систем і в інші системи, резервного </w:t>
      </w:r>
      <w:r>
        <w:t>копіювання та відновлення даних</w:t>
      </w:r>
      <w:r>
        <w:rPr>
          <w:lang w:val="uk-UA"/>
        </w:rPr>
        <w:t>,</w:t>
      </w:r>
      <w:r w:rsidRPr="00C74568">
        <w:t xml:space="preserve"> </w:t>
      </w:r>
      <w:r w:rsidRPr="00C74568">
        <w:rPr>
          <w:lang w:val="uk-UA"/>
        </w:rPr>
        <w:t>розвинену систему транза</w:t>
      </w:r>
      <w:r>
        <w:rPr>
          <w:lang w:val="uk-UA"/>
        </w:rPr>
        <w:t xml:space="preserve">кцій, систему реплікації даних, </w:t>
      </w:r>
      <w:r>
        <w:t>реляційну підсистему для аналізу, оптимізації та виконання запитів клієнтів, систему безпеки для управління правами доступу до об'єктів бази даних та ін.</w:t>
      </w:r>
    </w:p>
    <w:p w:rsidR="00B60725" w:rsidRDefault="00FC15CE" w:rsidP="00C74568">
      <w:pPr>
        <w:rPr>
          <w:lang w:val="uk-UA"/>
        </w:rPr>
      </w:pPr>
      <w:r>
        <w:t xml:space="preserve">SQL Server будується за структурою таблиці на основі рядків, а також з'єднує пов'язані елементи даних у різних таблицях, уникаючи необхідності резервного зберігання даних у кількох місцях в межах бази даних. Реляційна модель </w:t>
      </w:r>
      <w:r w:rsidR="00C74568">
        <w:t>дотримує</w:t>
      </w:r>
      <w:r w:rsidR="00C74568">
        <w:rPr>
          <w:lang w:val="uk-UA"/>
        </w:rPr>
        <w:t xml:space="preserve"> принцип </w:t>
      </w:r>
      <w:r w:rsidR="00C74568">
        <w:t>ACID</w:t>
      </w:r>
      <w:r w:rsidR="00C74568">
        <w:rPr>
          <w:lang w:val="uk-UA"/>
        </w:rPr>
        <w:t xml:space="preserve"> (</w:t>
      </w:r>
      <w:r w:rsidR="00C74568">
        <w:t>а</w:t>
      </w:r>
      <w:r w:rsidR="00C74568" w:rsidRPr="00C74568">
        <w:t>томарність</w:t>
      </w:r>
      <w:r w:rsidR="00C74568">
        <w:rPr>
          <w:lang w:val="uk-UA"/>
        </w:rPr>
        <w:t>, у</w:t>
      </w:r>
      <w:r w:rsidR="00C74568" w:rsidRPr="00C74568">
        <w:rPr>
          <w:lang w:val="uk-UA"/>
        </w:rPr>
        <w:t>згодженість</w:t>
      </w:r>
      <w:r w:rsidR="00C74568">
        <w:rPr>
          <w:lang w:val="uk-UA"/>
        </w:rPr>
        <w:t>, і</w:t>
      </w:r>
      <w:r w:rsidR="00C74568" w:rsidRPr="00C74568">
        <w:rPr>
          <w:lang w:val="uk-UA"/>
        </w:rPr>
        <w:t>зольованість</w:t>
      </w:r>
      <w:r w:rsidR="00C74568">
        <w:rPr>
          <w:lang w:val="uk-UA"/>
        </w:rPr>
        <w:t>, д</w:t>
      </w:r>
      <w:r w:rsidR="00C74568" w:rsidRPr="00C74568">
        <w:rPr>
          <w:lang w:val="uk-UA"/>
        </w:rPr>
        <w:t>овговічність</w:t>
      </w:r>
      <w:r w:rsidR="00C74568">
        <w:rPr>
          <w:lang w:val="uk-UA"/>
        </w:rPr>
        <w:t xml:space="preserve">), тобто </w:t>
      </w:r>
      <w:r w:rsidR="00C74568">
        <w:t>гарантує</w:t>
      </w:r>
      <w:r w:rsidR="00C74568" w:rsidRPr="00C74568">
        <w:t xml:space="preserve"> надійну роботу транзакцій бази даних</w:t>
      </w:r>
      <w:r w:rsidR="00B60725">
        <w:rPr>
          <w:lang w:val="uk-UA"/>
        </w:rPr>
        <w:t>.</w:t>
      </w:r>
    </w:p>
    <w:p w:rsidR="00A54FC9" w:rsidRDefault="00FC15CE" w:rsidP="00C74568">
      <w:r>
        <w:t xml:space="preserve">Основним компонентом Microsoft SQL Server є SQL Server Database Engine, який керує збереженням, обробкою даних та безпекою даних. </w:t>
      </w:r>
      <w:r w:rsidR="00B60725">
        <w:rPr>
          <w:lang w:val="uk-UA"/>
        </w:rPr>
        <w:t>Цей компонент</w:t>
      </w:r>
      <w:r>
        <w:t xml:space="preserve"> </w:t>
      </w:r>
      <w:r>
        <w:lastRenderedPageBreak/>
        <w:t xml:space="preserve">включає в себе реляційний </w:t>
      </w:r>
      <w:r w:rsidR="00B60725">
        <w:rPr>
          <w:lang w:val="uk-UA"/>
        </w:rPr>
        <w:t>двигун</w:t>
      </w:r>
      <w:r>
        <w:t>, який обробляє команди та запити, а також двигун зберігання, який керує файлами, таблицями, сторінками, індексами, буферами даних та транзакціями. Збережені пр</w:t>
      </w:r>
      <w:r w:rsidR="00B60725">
        <w:t>оцедури, активатори, перегляди</w:t>
      </w:r>
      <w:r>
        <w:t xml:space="preserve"> та інші об'єкти бази даних також створюються та виконуються за допомогою двигуна бази даних.</w:t>
      </w:r>
    </w:p>
    <w:p w:rsidR="003E1B12" w:rsidRDefault="003E1B12" w:rsidP="00C74568"/>
    <w:p w:rsidR="00B60725" w:rsidRDefault="00B60725" w:rsidP="00B60725">
      <w:pPr>
        <w:rPr>
          <w:b/>
          <w:lang w:val="uk-UA"/>
        </w:rPr>
      </w:pPr>
      <w:r>
        <w:rPr>
          <w:b/>
          <w:lang w:val="uk-UA"/>
        </w:rPr>
        <w:t>ASP.NET MVC</w:t>
      </w:r>
    </w:p>
    <w:p w:rsidR="003E1B12" w:rsidRDefault="003E1B12" w:rsidP="00B60725">
      <w:pPr>
        <w:rPr>
          <w:b/>
          <w:lang w:val="uk-UA"/>
        </w:rPr>
      </w:pPr>
    </w:p>
    <w:p w:rsidR="00B60725" w:rsidRDefault="00B60725" w:rsidP="00B60725">
      <w:pPr>
        <w:rPr>
          <w:lang w:val="uk-UA"/>
        </w:rPr>
      </w:pPr>
      <w:r w:rsidRPr="00B60725">
        <w:rPr>
          <w:lang w:val="uk-UA"/>
        </w:rPr>
        <w:t>Платформа ASP.NET MVC представляє собою фреймворк для створення</w:t>
      </w:r>
      <w:r>
        <w:rPr>
          <w:b/>
          <w:lang w:val="uk-UA"/>
        </w:rPr>
        <w:t xml:space="preserve"> </w:t>
      </w:r>
      <w:r w:rsidRPr="00B60725">
        <w:rPr>
          <w:lang w:val="uk-UA"/>
        </w:rPr>
        <w:t>сайтів і веб-додатків за допомогою реалізації паттерна MVC</w:t>
      </w:r>
      <w:r>
        <w:rPr>
          <w:lang w:val="uk-UA"/>
        </w:rPr>
        <w:t>.</w:t>
      </w:r>
    </w:p>
    <w:p w:rsidR="00B60725" w:rsidRDefault="00C8235D" w:rsidP="00C8235D">
      <w:pPr>
        <w:jc w:val="left"/>
        <w:rPr>
          <w:b/>
          <w:lang w:val="uk-UA"/>
        </w:rPr>
      </w:pPr>
      <w:r>
        <w:rPr>
          <w:b/>
          <w:noProof/>
          <w:lang w:val="uk-UA" w:eastAsia="uk-UA"/>
        </w:rPr>
        <w:drawing>
          <wp:inline distT="0" distB="0" distL="0" distR="0">
            <wp:extent cx="5358152" cy="49720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630" cy="497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35D" w:rsidRDefault="00E85EFC" w:rsidP="00C8235D">
      <w:pPr>
        <w:jc w:val="center"/>
        <w:rPr>
          <w:szCs w:val="28"/>
          <w:lang w:val="uk-UA"/>
        </w:rPr>
      </w:pPr>
      <w:r>
        <w:rPr>
          <w:lang w:val="uk-UA"/>
        </w:rPr>
        <w:t>Рисунок</w:t>
      </w:r>
      <w:r w:rsidR="00C8235D" w:rsidRPr="00C63F74">
        <w:rPr>
          <w:lang w:val="uk-UA"/>
        </w:rPr>
        <w:t xml:space="preserve"> </w:t>
      </w:r>
      <w:r w:rsidR="009B1E31">
        <w:rPr>
          <w:lang w:val="uk-UA"/>
        </w:rPr>
        <w:t xml:space="preserve">2.1 </w:t>
      </w:r>
      <w:r w:rsidR="00C8235D" w:rsidRPr="00C63F74">
        <w:rPr>
          <w:lang w:val="uk-UA"/>
        </w:rPr>
        <w:t xml:space="preserve">– </w:t>
      </w:r>
      <w:r w:rsidR="00C8235D" w:rsidRPr="00C8235D">
        <w:rPr>
          <w:szCs w:val="28"/>
          <w:lang w:val="uk-UA"/>
        </w:rPr>
        <w:t>Стандартна модель MVC</w:t>
      </w:r>
    </w:p>
    <w:p w:rsidR="00C8235D" w:rsidRPr="00C8235D" w:rsidRDefault="00C8235D" w:rsidP="00C8235D">
      <w:pPr>
        <w:jc w:val="center"/>
        <w:rPr>
          <w:szCs w:val="28"/>
          <w:lang w:val="uk-UA"/>
        </w:rPr>
      </w:pPr>
    </w:p>
    <w:p w:rsidR="00B60725" w:rsidRDefault="00B60725" w:rsidP="00B60725">
      <w:pPr>
        <w:rPr>
          <w:lang w:val="uk-UA"/>
        </w:rPr>
      </w:pPr>
      <w:r w:rsidRPr="00B60725">
        <w:rPr>
          <w:lang w:val="uk-UA"/>
        </w:rPr>
        <w:t>Концепція па</w:t>
      </w:r>
      <w:r w:rsidR="00E85EFC">
        <w:rPr>
          <w:lang w:val="uk-UA"/>
        </w:rPr>
        <w:t>ттерну (шаблону</w:t>
      </w:r>
      <w:r w:rsidRPr="00B60725">
        <w:rPr>
          <w:lang w:val="uk-UA"/>
        </w:rPr>
        <w:t>) MVC (mo</w:t>
      </w:r>
      <w:r>
        <w:rPr>
          <w:lang w:val="uk-UA"/>
        </w:rPr>
        <w:t xml:space="preserve">del-view-controller) передбачає </w:t>
      </w:r>
      <w:r w:rsidRPr="00B60725">
        <w:rPr>
          <w:lang w:val="uk-UA"/>
        </w:rPr>
        <w:t>розділення додатку на три компоненти. Завдяки цьому реалізується концепція</w:t>
      </w:r>
      <w:r>
        <w:rPr>
          <w:lang w:val="uk-UA"/>
        </w:rPr>
        <w:t xml:space="preserve"> </w:t>
      </w:r>
      <w:r w:rsidRPr="00B60725">
        <w:rPr>
          <w:lang w:val="uk-UA"/>
        </w:rPr>
        <w:lastRenderedPageBreak/>
        <w:t>розподілу відповідальності, у зв'язку з чим легше побудувати роботу над</w:t>
      </w:r>
      <w:r>
        <w:rPr>
          <w:lang w:val="uk-UA"/>
        </w:rPr>
        <w:t xml:space="preserve"> </w:t>
      </w:r>
      <w:r w:rsidRPr="00B60725">
        <w:rPr>
          <w:lang w:val="uk-UA"/>
        </w:rPr>
        <w:t>окремими компонентами.</w:t>
      </w:r>
    </w:p>
    <w:p w:rsidR="00452658" w:rsidRDefault="00665A30" w:rsidP="00C2015D">
      <w:pPr>
        <w:pStyle w:val="a3"/>
        <w:numPr>
          <w:ilvl w:val="0"/>
          <w:numId w:val="35"/>
        </w:numPr>
      </w:pPr>
      <w:r w:rsidRPr="00C2015D">
        <w:rPr>
          <w:b/>
          <w:lang w:val="uk-UA"/>
        </w:rPr>
        <w:t>Модель.</w:t>
      </w:r>
      <w:r w:rsidRPr="00C2015D">
        <w:rPr>
          <w:lang w:val="uk-UA"/>
        </w:rPr>
        <w:t xml:space="preserve"> </w:t>
      </w:r>
      <w:r w:rsidR="00452658" w:rsidRPr="00452658">
        <w:t>Об'єкти моделей є частинами програми, що реалізують логіку для домену даних додатків. Об'єкти моделі часто отримують і зберігають стан моделі в базі даних.</w:t>
      </w:r>
      <w:r w:rsidR="00452658" w:rsidRPr="00C2015D">
        <w:rPr>
          <w:lang w:val="uk-UA"/>
        </w:rPr>
        <w:t xml:space="preserve"> </w:t>
      </w:r>
      <w:r w:rsidR="00452658" w:rsidRPr="00452658">
        <w:t>У невеликих додатках ця модель передба</w:t>
      </w:r>
      <w:r w:rsidR="00452658">
        <w:t>чає концептуальне, а не фізичне</w:t>
      </w:r>
      <w:r w:rsidR="00452658" w:rsidRPr="00C2015D">
        <w:rPr>
          <w:lang w:val="uk-UA"/>
        </w:rPr>
        <w:t xml:space="preserve"> </w:t>
      </w:r>
      <w:r w:rsidR="00452658" w:rsidRPr="00452658">
        <w:t xml:space="preserve">розділення. Наприклад, якщо </w:t>
      </w:r>
      <w:r w:rsidR="00452658" w:rsidRPr="00C2015D">
        <w:rPr>
          <w:lang w:val="uk-UA"/>
        </w:rPr>
        <w:t>додаток</w:t>
      </w:r>
      <w:r w:rsidR="00452658" w:rsidRPr="00452658">
        <w:t xml:space="preserve"> тільки зчитує набір даних і відправляє його в представлення, то фізичного шару моделі та пов'язаних класів немає. У цьому випадку набір даних приймає роль об'єкта моделі</w:t>
      </w:r>
    </w:p>
    <w:p w:rsidR="00452658" w:rsidRPr="00665A30" w:rsidRDefault="00665A30" w:rsidP="00665A30">
      <w:pPr>
        <w:pStyle w:val="a3"/>
        <w:numPr>
          <w:ilvl w:val="0"/>
          <w:numId w:val="35"/>
        </w:numPr>
        <w:rPr>
          <w:lang w:val="uk-UA"/>
        </w:rPr>
      </w:pPr>
      <w:r w:rsidRPr="00665A30">
        <w:rPr>
          <w:b/>
          <w:lang w:val="uk-UA"/>
        </w:rPr>
        <w:t>Представлення.</w:t>
      </w:r>
      <w:r>
        <w:rPr>
          <w:lang w:val="uk-UA"/>
        </w:rPr>
        <w:t xml:space="preserve"> Представленн</w:t>
      </w:r>
      <w:r w:rsidRPr="00665A30">
        <w:rPr>
          <w:lang w:val="uk-UA"/>
        </w:rPr>
        <w:t xml:space="preserve">я служать для відображення користувацького інтерфейсу програми. </w:t>
      </w:r>
      <w:r>
        <w:rPr>
          <w:lang w:val="uk-UA"/>
        </w:rPr>
        <w:t>Користувацький</w:t>
      </w:r>
      <w:r w:rsidRPr="00665A30">
        <w:rPr>
          <w:lang w:val="uk-UA"/>
        </w:rPr>
        <w:t xml:space="preserve"> </w:t>
      </w:r>
      <w:r>
        <w:rPr>
          <w:lang w:val="uk-UA"/>
        </w:rPr>
        <w:t>інтерфейс зазвичай</w:t>
      </w:r>
      <w:r w:rsidRPr="00665A30">
        <w:rPr>
          <w:lang w:val="uk-UA"/>
        </w:rPr>
        <w:t xml:space="preserve"> створюється на основі даних моделі.</w:t>
      </w:r>
    </w:p>
    <w:p w:rsidR="00665A30" w:rsidRPr="00EC53AD" w:rsidRDefault="00665A30" w:rsidP="00665A30">
      <w:pPr>
        <w:pStyle w:val="a3"/>
        <w:numPr>
          <w:ilvl w:val="0"/>
          <w:numId w:val="35"/>
        </w:numPr>
        <w:rPr>
          <w:lang w:val="uk-UA"/>
        </w:rPr>
      </w:pPr>
      <w:r w:rsidRPr="00665A30">
        <w:rPr>
          <w:b/>
          <w:lang w:val="uk-UA"/>
        </w:rPr>
        <w:t>Контролер.</w:t>
      </w:r>
      <w:r>
        <w:rPr>
          <w:lang w:val="uk-UA"/>
        </w:rPr>
        <w:t xml:space="preserve"> </w:t>
      </w:r>
      <w:r>
        <w:t>Контролери здійснюють взаємодію з користувачем, роботу</w:t>
      </w:r>
      <w:r w:rsidRPr="00665A30">
        <w:t xml:space="preserve"> з моделлю, а також вибір представлення, що відображає користувацький інтерфейс. В додатку MVC представлення тіль</w:t>
      </w:r>
      <w:r>
        <w:t>ки відображають дані, а контрол</w:t>
      </w:r>
      <w:r w:rsidRPr="00665A30">
        <w:t>ер обробляє введені дані і відповідає на дії користувача</w:t>
      </w:r>
      <w:r>
        <w:t>. Наприклад, контро</w:t>
      </w:r>
      <w:r w:rsidRPr="00665A30">
        <w:t xml:space="preserve">лер може обробляти </w:t>
      </w:r>
      <w:r>
        <w:rPr>
          <w:lang w:val="uk-UA"/>
        </w:rPr>
        <w:t>рядкові</w:t>
      </w:r>
      <w:r w:rsidRPr="00665A30">
        <w:t xml:space="preserve"> значення </w:t>
      </w:r>
      <w:r>
        <w:rPr>
          <w:lang w:val="uk-UA"/>
        </w:rPr>
        <w:t>запиту</w:t>
      </w:r>
      <w:r w:rsidRPr="00665A30">
        <w:t xml:space="preserve"> та передавати їх в модель, яка може використовувати ці значення для відправки запиту в базу даних.</w:t>
      </w:r>
    </w:p>
    <w:p w:rsidR="00EC53AD" w:rsidRPr="00665A30" w:rsidRDefault="00EC53AD" w:rsidP="00EC53AD">
      <w:pPr>
        <w:pStyle w:val="a3"/>
        <w:ind w:left="1069" w:firstLine="0"/>
        <w:rPr>
          <w:lang w:val="uk-UA"/>
        </w:rPr>
      </w:pPr>
    </w:p>
    <w:p w:rsidR="00FC7B32" w:rsidRDefault="00665A30" w:rsidP="00665A30">
      <w:pPr>
        <w:rPr>
          <w:lang w:val="uk-UA"/>
        </w:rPr>
      </w:pPr>
      <w:r w:rsidRPr="00B60725">
        <w:rPr>
          <w:lang w:val="uk-UA"/>
        </w:rPr>
        <w:t>Платформа ASP.NET MVC</w:t>
      </w:r>
      <w:r>
        <w:rPr>
          <w:lang w:val="en-US"/>
        </w:rPr>
        <w:t xml:space="preserve"> </w:t>
      </w:r>
      <w:r>
        <w:rPr>
          <w:lang w:val="uk-UA"/>
        </w:rPr>
        <w:t xml:space="preserve">дозволяє </w:t>
      </w:r>
      <w:r w:rsidR="00EC53AD">
        <w:rPr>
          <w:lang w:val="uk-UA"/>
        </w:rPr>
        <w:t xml:space="preserve">використовувати </w:t>
      </w:r>
      <w:r w:rsidR="00EC53AD" w:rsidRPr="003E1B12">
        <w:rPr>
          <w:lang w:val="uk-UA"/>
        </w:rPr>
        <w:t>Entity Framework</w:t>
      </w:r>
      <w:r w:rsidR="00EC53AD">
        <w:rPr>
          <w:lang w:val="uk-UA"/>
        </w:rPr>
        <w:t xml:space="preserve"> </w:t>
      </w:r>
      <w:r w:rsidR="00EC53AD" w:rsidRPr="00EE7F0A">
        <w:rPr>
          <w:lang w:val="en-US"/>
        </w:rPr>
        <w:t>—</w:t>
      </w:r>
      <w:r w:rsidR="00EC53AD">
        <w:rPr>
          <w:lang w:val="uk-UA"/>
        </w:rPr>
        <w:t xml:space="preserve"> </w:t>
      </w:r>
      <w:r w:rsidR="00EC53AD">
        <w:rPr>
          <w:lang w:val="en-US"/>
        </w:rPr>
        <w:t>ORM(</w:t>
      </w:r>
      <w:r w:rsidR="00EC53AD" w:rsidRPr="00EC53AD">
        <w:rPr>
          <w:lang w:val="en-US"/>
        </w:rPr>
        <w:t>object-relational mapper</w:t>
      </w:r>
      <w:r w:rsidR="00EC53AD">
        <w:rPr>
          <w:lang w:val="en-US"/>
        </w:rPr>
        <w:t>)</w:t>
      </w:r>
      <w:r w:rsidR="00EC53AD">
        <w:rPr>
          <w:lang w:val="uk-UA"/>
        </w:rPr>
        <w:t xml:space="preserve">, </w:t>
      </w:r>
      <w:r w:rsidR="00EC53AD" w:rsidRPr="00EC53AD">
        <w:rPr>
          <w:lang w:val="uk-UA"/>
        </w:rPr>
        <w:t>який дозволяє розробникам .NET працювати з базою даних</w:t>
      </w:r>
      <w:r w:rsidR="00EC53AD">
        <w:rPr>
          <w:lang w:val="uk-UA"/>
        </w:rPr>
        <w:t>, що використовує об'єкти .NET.</w:t>
      </w:r>
    </w:p>
    <w:p w:rsidR="00EC53AD" w:rsidRDefault="00EC53AD" w:rsidP="00EC53AD">
      <w:pPr>
        <w:rPr>
          <w:lang w:val="uk-UA"/>
        </w:rPr>
      </w:pPr>
      <w:r w:rsidRPr="00EC53AD">
        <w:rPr>
          <w:lang w:val="uk-UA"/>
        </w:rPr>
        <w:t>Entity Framework підтримує підхід "Code first", який передбачає</w:t>
      </w:r>
      <w:r>
        <w:rPr>
          <w:lang w:val="en-US"/>
        </w:rPr>
        <w:t xml:space="preserve"> </w:t>
      </w:r>
      <w:r w:rsidRPr="00EC53AD">
        <w:rPr>
          <w:lang w:val="uk-UA"/>
        </w:rPr>
        <w:t>збереження або вилучення інформації з БД на SQL Server без створення схем</w:t>
      </w:r>
      <w:r>
        <w:rPr>
          <w:lang w:val="en-US"/>
        </w:rPr>
        <w:t xml:space="preserve"> </w:t>
      </w:r>
      <w:r w:rsidRPr="00EC53AD">
        <w:rPr>
          <w:lang w:val="uk-UA"/>
        </w:rPr>
        <w:t>бази даних або використання дизайнера в Visual Studio. Навпаки, ми створюємо</w:t>
      </w:r>
      <w:r>
        <w:rPr>
          <w:lang w:val="en-US"/>
        </w:rPr>
        <w:t xml:space="preserve"> </w:t>
      </w:r>
      <w:r w:rsidRPr="00EC53AD">
        <w:rPr>
          <w:lang w:val="uk-UA"/>
        </w:rPr>
        <w:t>звичайні класи, а Entity Framework сама визначає, як і де зберігати об'єкти цих</w:t>
      </w:r>
      <w:r>
        <w:rPr>
          <w:lang w:val="en-US"/>
        </w:rPr>
        <w:t xml:space="preserve"> </w:t>
      </w:r>
      <w:r w:rsidRPr="00EC53AD">
        <w:rPr>
          <w:lang w:val="uk-UA"/>
        </w:rPr>
        <w:t>класів. Але звичайний підхід підключення готової бази даних також</w:t>
      </w:r>
      <w:r>
        <w:rPr>
          <w:lang w:val="en-US"/>
        </w:rPr>
        <w:t xml:space="preserve"> </w:t>
      </w:r>
      <w:r>
        <w:rPr>
          <w:lang w:val="uk-UA"/>
        </w:rPr>
        <w:t>підтримується</w:t>
      </w:r>
    </w:p>
    <w:p w:rsidR="003E1B12" w:rsidRDefault="003E1B12" w:rsidP="00EC53AD">
      <w:pPr>
        <w:rPr>
          <w:b/>
          <w:lang w:val="uk-UA"/>
        </w:rPr>
      </w:pPr>
      <w:r w:rsidRPr="003E1B12">
        <w:rPr>
          <w:b/>
          <w:lang w:val="uk-UA"/>
        </w:rPr>
        <w:t>Razor</w:t>
      </w:r>
    </w:p>
    <w:p w:rsidR="003E1B12" w:rsidRDefault="003E1B12" w:rsidP="00EC53AD">
      <w:pPr>
        <w:rPr>
          <w:b/>
          <w:lang w:val="uk-UA"/>
        </w:rPr>
      </w:pPr>
    </w:p>
    <w:p w:rsidR="00EC53AD" w:rsidRDefault="003E1B12" w:rsidP="00EC53AD">
      <w:pPr>
        <w:rPr>
          <w:lang w:val="uk-UA"/>
        </w:rPr>
      </w:pPr>
      <w:r w:rsidRPr="003E1B12">
        <w:rPr>
          <w:lang w:val="uk-UA"/>
        </w:rPr>
        <w:t>Razor</w:t>
      </w:r>
      <w:r>
        <w:rPr>
          <w:lang w:val="uk-UA"/>
        </w:rPr>
        <w:t xml:space="preserve"> </w:t>
      </w:r>
      <w:r w:rsidRPr="00EE7F0A">
        <w:rPr>
          <w:lang w:val="en-US"/>
        </w:rPr>
        <w:t>—</w:t>
      </w:r>
      <w:r w:rsidRPr="003E1B12">
        <w:rPr>
          <w:lang w:val="uk-UA"/>
        </w:rPr>
        <w:t xml:space="preserve"> це синтаксис програмування ASP.NET, який використовується для створення динамічних веб-сторінок з мовами програму</w:t>
      </w:r>
      <w:r>
        <w:rPr>
          <w:lang w:val="uk-UA"/>
        </w:rPr>
        <w:t>вання C# або Visual Basic .NET</w:t>
      </w:r>
      <w:r w:rsidRPr="003E1B12">
        <w:rPr>
          <w:lang w:val="uk-UA"/>
        </w:rPr>
        <w:t xml:space="preserve">. </w:t>
      </w:r>
      <w:r>
        <w:rPr>
          <w:lang w:val="uk-UA"/>
        </w:rPr>
        <w:t xml:space="preserve">Razor </w:t>
      </w:r>
      <w:r w:rsidRPr="00EE7F0A">
        <w:rPr>
          <w:lang w:val="en-US"/>
        </w:rPr>
        <w:t>—</w:t>
      </w:r>
      <w:r w:rsidRPr="003E1B12">
        <w:rPr>
          <w:lang w:val="uk-UA"/>
        </w:rPr>
        <w:t xml:space="preserve"> це простий си</w:t>
      </w:r>
      <w:r>
        <w:rPr>
          <w:lang w:val="uk-UA"/>
        </w:rPr>
        <w:t>нтаксичний механізм перегляду, який</w:t>
      </w:r>
      <w:r w:rsidRPr="003E1B12">
        <w:rPr>
          <w:lang w:val="uk-UA"/>
        </w:rPr>
        <w:t xml:space="preserve"> був випущений як частина MVC 3 і набору інструментів WebMatrix.</w:t>
      </w:r>
    </w:p>
    <w:p w:rsidR="003E1B12" w:rsidRDefault="003E1B12" w:rsidP="003E1B12">
      <w:pPr>
        <w:rPr>
          <w:lang w:val="uk-UA"/>
        </w:rPr>
      </w:pPr>
      <w:r w:rsidRPr="003E1B12">
        <w:rPr>
          <w:lang w:val="uk-UA"/>
        </w:rPr>
        <w:t>Ідея Razor полягає в тому, щоб забезпечити оптимізований синтаксис для генерації HTML з використанням підходу, орієнтованого на кодову схему, з мінімальним</w:t>
      </w:r>
      <w:r>
        <w:rPr>
          <w:lang w:val="uk-UA"/>
        </w:rPr>
        <w:t xml:space="preserve"> переходом між HTML і кодом.</w:t>
      </w:r>
      <w:r w:rsidRPr="003E1B12">
        <w:rPr>
          <w:lang w:val="uk-UA"/>
        </w:rPr>
        <w:t xml:space="preserve"> Конструкція зменшує кількість символів і натискань клавіш і дозволяє використовувати більш гнучкий робочий процес кодування, не вимагаючи явно позначених блоків сервера в HTML-коді</w:t>
      </w:r>
      <w:r>
        <w:rPr>
          <w:lang w:val="uk-UA"/>
        </w:rPr>
        <w:t>.</w:t>
      </w:r>
    </w:p>
    <w:p w:rsidR="009D3570" w:rsidRPr="009D3570" w:rsidRDefault="009D3570" w:rsidP="009D3570">
      <w:pPr>
        <w:rPr>
          <w:lang w:val="en-US"/>
        </w:rPr>
      </w:pPr>
      <w:r>
        <w:rPr>
          <w:lang w:val="uk-UA"/>
        </w:rPr>
        <w:t xml:space="preserve">Для простішого створення використовується бібліотека </w:t>
      </w:r>
      <w:r>
        <w:rPr>
          <w:lang w:val="en-US"/>
        </w:rPr>
        <w:t xml:space="preserve">CSS </w:t>
      </w:r>
      <w:r>
        <w:rPr>
          <w:lang w:val="uk-UA"/>
        </w:rPr>
        <w:t xml:space="preserve">стилів </w:t>
      </w:r>
      <w:r>
        <w:rPr>
          <w:lang w:val="en-US"/>
        </w:rPr>
        <w:t>Bootstrap.</w:t>
      </w:r>
    </w:p>
    <w:p w:rsidR="001425A3" w:rsidRPr="00C63F74" w:rsidRDefault="005C6719" w:rsidP="005C6719">
      <w:pPr>
        <w:pStyle w:val="1"/>
        <w:rPr>
          <w:lang w:val="uk-UA"/>
        </w:rPr>
      </w:pPr>
      <w:bookmarkStart w:id="3" w:name="_Toc501063335"/>
      <w:r w:rsidRPr="00C63F74">
        <w:rPr>
          <w:lang w:val="uk-UA"/>
        </w:rPr>
        <w:lastRenderedPageBreak/>
        <w:t>СХЕМА БАЗИ ДАНИХ</w:t>
      </w:r>
      <w:bookmarkEnd w:id="3"/>
    </w:p>
    <w:p w:rsidR="007F01F9" w:rsidRPr="00C63F74" w:rsidRDefault="007F01F9" w:rsidP="007F01F9">
      <w:pPr>
        <w:pStyle w:val="2"/>
        <w:rPr>
          <w:lang w:val="uk-UA"/>
        </w:rPr>
      </w:pPr>
      <w:bookmarkStart w:id="4" w:name="_Toc501063336"/>
      <w:r w:rsidRPr="00C63F74">
        <w:rPr>
          <w:lang w:val="uk-UA"/>
        </w:rPr>
        <w:t>Загальний опис бази даних</w:t>
      </w:r>
      <w:bookmarkEnd w:id="4"/>
    </w:p>
    <w:p w:rsidR="008675F2" w:rsidRPr="008675F2" w:rsidRDefault="008675F2" w:rsidP="008675F2">
      <w:pPr>
        <w:rPr>
          <w:lang w:val="uk-UA"/>
        </w:rPr>
      </w:pPr>
      <w:r w:rsidRPr="008675F2">
        <w:rPr>
          <w:lang w:val="uk-UA"/>
        </w:rPr>
        <w:t>Для створення бази данних програмного забезпечення була обрана СУБД</w:t>
      </w:r>
    </w:p>
    <w:p w:rsidR="008675F2" w:rsidRPr="008675F2" w:rsidRDefault="008675F2" w:rsidP="008675F2">
      <w:pPr>
        <w:rPr>
          <w:lang w:val="uk-UA"/>
        </w:rPr>
      </w:pPr>
      <w:r w:rsidRPr="008675F2">
        <w:rPr>
          <w:lang w:val="uk-UA"/>
        </w:rPr>
        <w:t>MS SQL S</w:t>
      </w:r>
      <w:r>
        <w:rPr>
          <w:lang w:val="uk-UA"/>
        </w:rPr>
        <w:t>erver, оскільки для додатку ASP.</w:t>
      </w:r>
      <w:r w:rsidRPr="008675F2">
        <w:rPr>
          <w:lang w:val="uk-UA"/>
        </w:rPr>
        <w:t>NET MVC в цій СУБД реалізовано</w:t>
      </w:r>
    </w:p>
    <w:p w:rsidR="008675F2" w:rsidRPr="008675F2" w:rsidRDefault="008675F2" w:rsidP="008675F2">
      <w:pPr>
        <w:rPr>
          <w:lang w:val="uk-UA"/>
        </w:rPr>
      </w:pPr>
      <w:r w:rsidRPr="008675F2">
        <w:rPr>
          <w:lang w:val="uk-UA"/>
        </w:rPr>
        <w:t>багато можливостей.</w:t>
      </w:r>
    </w:p>
    <w:p w:rsidR="005C6719" w:rsidRPr="00C63F74" w:rsidRDefault="005C6719" w:rsidP="005C6719">
      <w:pPr>
        <w:rPr>
          <w:lang w:val="uk-UA"/>
        </w:rPr>
      </w:pPr>
      <w:r w:rsidRPr="00C63F74">
        <w:rPr>
          <w:lang w:val="uk-UA"/>
        </w:rPr>
        <w:t>База даних була створена з метою зберігання інформації про</w:t>
      </w:r>
      <w:r w:rsidR="008675F2">
        <w:rPr>
          <w:lang w:val="uk-UA"/>
        </w:rPr>
        <w:t xml:space="preserve"> альпіністську базу,</w:t>
      </w:r>
      <w:r w:rsidRPr="00C63F74">
        <w:rPr>
          <w:lang w:val="uk-UA"/>
        </w:rPr>
        <w:t xml:space="preserve"> </w:t>
      </w:r>
      <w:r w:rsidR="008675F2">
        <w:rPr>
          <w:lang w:val="uk-UA"/>
        </w:rPr>
        <w:t>альпіністів</w:t>
      </w:r>
      <w:r w:rsidRPr="00C63F74">
        <w:rPr>
          <w:lang w:val="uk-UA"/>
        </w:rPr>
        <w:t xml:space="preserve">, </w:t>
      </w:r>
      <w:r w:rsidR="008675F2">
        <w:rPr>
          <w:lang w:val="uk-UA"/>
        </w:rPr>
        <w:t>замовлень харчування</w:t>
      </w:r>
      <w:r w:rsidRPr="00C63F74">
        <w:rPr>
          <w:lang w:val="uk-UA"/>
        </w:rPr>
        <w:t xml:space="preserve">, </w:t>
      </w:r>
      <w:r w:rsidR="008675F2">
        <w:rPr>
          <w:lang w:val="uk-UA"/>
        </w:rPr>
        <w:t>замовлень проживання, маршутів та їх станів</w:t>
      </w:r>
      <w:r w:rsidRPr="00C63F74">
        <w:rPr>
          <w:lang w:val="uk-UA"/>
        </w:rPr>
        <w:t>.</w:t>
      </w:r>
    </w:p>
    <w:p w:rsidR="005C6719" w:rsidRPr="00C63F74" w:rsidRDefault="002F5AB5" w:rsidP="005C6719">
      <w:pPr>
        <w:rPr>
          <w:lang w:val="uk-UA"/>
        </w:rPr>
      </w:pPr>
      <w:r w:rsidRPr="00C63F74">
        <w:rPr>
          <w:lang w:val="uk-UA"/>
        </w:rPr>
        <w:t>Схема</w:t>
      </w:r>
      <w:r w:rsidR="005C6719" w:rsidRPr="00C63F74">
        <w:rPr>
          <w:lang w:val="uk-UA"/>
        </w:rPr>
        <w:t xml:space="preserve"> бази даних наведена на рисунку 3.1.</w:t>
      </w:r>
    </w:p>
    <w:p w:rsidR="005C6719" w:rsidRPr="00C63F74" w:rsidRDefault="00E85EFC" w:rsidP="005C6719">
      <w:pPr>
        <w:ind w:firstLine="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6492240" cy="3749040"/>
            <wp:effectExtent l="0" t="0" r="3810" b="38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719" w:rsidRPr="00C63F74" w:rsidRDefault="005C6719" w:rsidP="005C6719">
      <w:pPr>
        <w:ind w:firstLine="0"/>
        <w:jc w:val="center"/>
        <w:rPr>
          <w:lang w:val="uk-UA"/>
        </w:rPr>
      </w:pPr>
      <w:r w:rsidRPr="00C63F74">
        <w:rPr>
          <w:lang w:val="uk-UA"/>
        </w:rPr>
        <w:t>Рисунок 3.1 – Схема бази даних</w:t>
      </w:r>
    </w:p>
    <w:p w:rsidR="005C6719" w:rsidRPr="00C63F74" w:rsidRDefault="005C6719" w:rsidP="005C6719">
      <w:pPr>
        <w:pStyle w:val="2"/>
        <w:rPr>
          <w:lang w:val="uk-UA"/>
        </w:rPr>
      </w:pPr>
      <w:bookmarkStart w:id="5" w:name="_Toc501063337"/>
      <w:r w:rsidRPr="00C63F74">
        <w:rPr>
          <w:lang w:val="uk-UA"/>
        </w:rPr>
        <w:t>Опис таблиць</w:t>
      </w:r>
      <w:bookmarkEnd w:id="5"/>
    </w:p>
    <w:p w:rsidR="005C6719" w:rsidRPr="00C63F74" w:rsidRDefault="008675F2" w:rsidP="00C2015D">
      <w:pPr>
        <w:pStyle w:val="a3"/>
        <w:numPr>
          <w:ilvl w:val="0"/>
          <w:numId w:val="31"/>
        </w:numPr>
        <w:ind w:hanging="357"/>
        <w:rPr>
          <w:lang w:val="uk-UA"/>
        </w:rPr>
      </w:pPr>
      <w:r>
        <w:rPr>
          <w:lang w:val="en-US"/>
        </w:rPr>
        <w:t>AlpinistBases</w:t>
      </w:r>
      <w:r w:rsidR="005C6719" w:rsidRPr="00C63F74">
        <w:rPr>
          <w:lang w:val="uk-UA"/>
        </w:rPr>
        <w:t xml:space="preserve"> – містить дані про </w:t>
      </w:r>
      <w:r>
        <w:rPr>
          <w:lang w:val="uk-UA"/>
        </w:rPr>
        <w:t>альпіністські бази</w:t>
      </w:r>
      <w:r w:rsidR="001F24A5" w:rsidRPr="00C63F74">
        <w:rPr>
          <w:lang w:val="uk-UA"/>
        </w:rPr>
        <w:t xml:space="preserve">. Поля таблиці: </w:t>
      </w:r>
      <w:r w:rsidR="005C6719" w:rsidRPr="00C63F74">
        <w:rPr>
          <w:lang w:val="uk-UA"/>
        </w:rPr>
        <w:t xml:space="preserve">унікальний </w:t>
      </w:r>
      <w:r w:rsidR="002F5AB5" w:rsidRPr="00C63F74">
        <w:rPr>
          <w:lang w:val="uk-UA"/>
        </w:rPr>
        <w:t>ідентифікатор</w:t>
      </w:r>
      <w:r>
        <w:rPr>
          <w:lang w:val="uk-UA"/>
        </w:rPr>
        <w:t xml:space="preserve"> альпіністської бази</w:t>
      </w:r>
      <w:r w:rsidR="005C6719" w:rsidRPr="00C63F74">
        <w:rPr>
          <w:lang w:val="uk-UA"/>
        </w:rPr>
        <w:t xml:space="preserve">, </w:t>
      </w:r>
      <w:r>
        <w:rPr>
          <w:lang w:val="uk-UA"/>
        </w:rPr>
        <w:t>країна</w:t>
      </w:r>
      <w:r w:rsidR="005C6719" w:rsidRPr="00C63F74">
        <w:rPr>
          <w:lang w:val="uk-UA"/>
        </w:rPr>
        <w:t xml:space="preserve">, </w:t>
      </w:r>
      <w:r>
        <w:rPr>
          <w:lang w:val="uk-UA"/>
        </w:rPr>
        <w:t>адреса альпіністської бази</w:t>
      </w:r>
      <w:r w:rsidR="00C513E3">
        <w:rPr>
          <w:lang w:val="uk-UA"/>
        </w:rPr>
        <w:t>.</w:t>
      </w:r>
    </w:p>
    <w:p w:rsidR="005C6719" w:rsidRPr="00C63F74" w:rsidRDefault="008675F2" w:rsidP="005C6719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Alpinists</w:t>
      </w:r>
      <w:r w:rsidR="005C6719" w:rsidRPr="00C63F74">
        <w:rPr>
          <w:lang w:val="uk-UA"/>
        </w:rPr>
        <w:t xml:space="preserve"> – містить дані про </w:t>
      </w:r>
      <w:r>
        <w:rPr>
          <w:lang w:val="uk-UA"/>
        </w:rPr>
        <w:t>альпіністів</w:t>
      </w:r>
      <w:r w:rsidR="001F24A5" w:rsidRPr="00C63F74">
        <w:rPr>
          <w:lang w:val="uk-UA"/>
        </w:rPr>
        <w:t xml:space="preserve">. Поля таблиці: </w:t>
      </w:r>
      <w:r w:rsidR="005C6719" w:rsidRPr="00C63F74">
        <w:rPr>
          <w:lang w:val="uk-UA"/>
        </w:rPr>
        <w:t xml:space="preserve">унікальний ідентифікатор </w:t>
      </w:r>
      <w:r>
        <w:rPr>
          <w:lang w:val="uk-UA"/>
        </w:rPr>
        <w:t>альпініста</w:t>
      </w:r>
      <w:r w:rsidR="005C6719" w:rsidRPr="00C63F74">
        <w:rPr>
          <w:lang w:val="uk-UA"/>
        </w:rPr>
        <w:t xml:space="preserve">, </w:t>
      </w:r>
      <w:r>
        <w:rPr>
          <w:lang w:val="uk-UA"/>
        </w:rPr>
        <w:t>ім’</w:t>
      </w:r>
      <w:r w:rsidR="00C513E3">
        <w:rPr>
          <w:lang w:val="uk-UA"/>
        </w:rPr>
        <w:t>я та</w:t>
      </w:r>
      <w:r>
        <w:rPr>
          <w:lang w:val="uk-UA"/>
        </w:rPr>
        <w:t xml:space="preserve"> прізвище</w:t>
      </w:r>
      <w:r w:rsidR="00C513E3">
        <w:rPr>
          <w:lang w:val="uk-UA"/>
        </w:rPr>
        <w:t xml:space="preserve"> альпініста, телефон.</w:t>
      </w:r>
    </w:p>
    <w:p w:rsidR="005C6719" w:rsidRDefault="008675F2" w:rsidP="005C6719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lastRenderedPageBreak/>
        <w:t>AlpinistsList</w:t>
      </w:r>
      <w:r w:rsidR="005C6719" w:rsidRPr="00C63F74">
        <w:rPr>
          <w:lang w:val="uk-UA"/>
        </w:rPr>
        <w:t xml:space="preserve"> – містит</w:t>
      </w:r>
      <w:r w:rsidR="001F24A5" w:rsidRPr="00C63F74">
        <w:rPr>
          <w:lang w:val="uk-UA"/>
        </w:rPr>
        <w:t>ь данні про</w:t>
      </w:r>
      <w:r w:rsidR="00C513E3">
        <w:rPr>
          <w:lang w:val="uk-UA"/>
        </w:rPr>
        <w:t xml:space="preserve"> належність альпініста до альпіністської бази</w:t>
      </w:r>
      <w:r w:rsidR="001F24A5" w:rsidRPr="00C63F74">
        <w:rPr>
          <w:lang w:val="uk-UA"/>
        </w:rPr>
        <w:t xml:space="preserve">. </w:t>
      </w:r>
      <w:r w:rsidR="002F5AB5" w:rsidRPr="00C63F74">
        <w:rPr>
          <w:lang w:val="uk-UA"/>
        </w:rPr>
        <w:t>Поля</w:t>
      </w:r>
      <w:r w:rsidR="001F24A5" w:rsidRPr="00C63F74">
        <w:rPr>
          <w:lang w:val="uk-UA"/>
        </w:rPr>
        <w:t xml:space="preserve"> таблиці: </w:t>
      </w:r>
      <w:r w:rsidR="005C6719" w:rsidRPr="00C63F74">
        <w:rPr>
          <w:lang w:val="uk-UA"/>
        </w:rPr>
        <w:t>унікальний ідентифікатор</w:t>
      </w:r>
      <w:r w:rsidR="00C513E3">
        <w:rPr>
          <w:lang w:val="uk-UA"/>
        </w:rPr>
        <w:t>,</w:t>
      </w:r>
      <w:r w:rsidR="005C6719" w:rsidRPr="00C63F74">
        <w:rPr>
          <w:lang w:val="uk-UA"/>
        </w:rPr>
        <w:t xml:space="preserve"> </w:t>
      </w:r>
      <w:r w:rsidR="00C513E3" w:rsidRPr="00C63F74">
        <w:rPr>
          <w:lang w:val="uk-UA"/>
        </w:rPr>
        <w:t xml:space="preserve">унікальний ідентифікатор </w:t>
      </w:r>
      <w:r w:rsidR="00C513E3">
        <w:rPr>
          <w:lang w:val="uk-UA"/>
        </w:rPr>
        <w:t>альпініста</w:t>
      </w:r>
      <w:r w:rsidR="00C513E3" w:rsidRPr="00C63F74">
        <w:rPr>
          <w:lang w:val="uk-UA"/>
        </w:rPr>
        <w:t>,</w:t>
      </w:r>
      <w:r w:rsidR="005C6719" w:rsidRPr="00C63F74">
        <w:rPr>
          <w:lang w:val="uk-UA"/>
        </w:rPr>
        <w:t xml:space="preserve"> </w:t>
      </w:r>
      <w:r w:rsidR="00C513E3" w:rsidRPr="00C63F74">
        <w:rPr>
          <w:lang w:val="uk-UA"/>
        </w:rPr>
        <w:t>унікальний ідентифікатор</w:t>
      </w:r>
      <w:r w:rsidR="00C513E3">
        <w:rPr>
          <w:lang w:val="uk-UA"/>
        </w:rPr>
        <w:t xml:space="preserve"> альпіністської бази.</w:t>
      </w:r>
    </w:p>
    <w:p w:rsidR="00C513E3" w:rsidRPr="00C513E3" w:rsidRDefault="00C513E3" w:rsidP="00C513E3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FoodTypes</w:t>
      </w:r>
      <w:r w:rsidRPr="00C63F74">
        <w:rPr>
          <w:lang w:val="uk-UA"/>
        </w:rPr>
        <w:t xml:space="preserve"> – містить данні про </w:t>
      </w:r>
      <w:r>
        <w:rPr>
          <w:lang w:val="uk-UA"/>
        </w:rPr>
        <w:t>тип харчування</w:t>
      </w:r>
      <w:r w:rsidRPr="00C63F74">
        <w:rPr>
          <w:lang w:val="uk-UA"/>
        </w:rPr>
        <w:t xml:space="preserve">. Поля таблиці: унікальний ідентифікатор </w:t>
      </w:r>
      <w:r>
        <w:rPr>
          <w:lang w:val="uk-UA"/>
        </w:rPr>
        <w:t>типу харчування</w:t>
      </w:r>
      <w:r w:rsidRPr="00C63F74">
        <w:rPr>
          <w:lang w:val="uk-UA"/>
        </w:rPr>
        <w:t xml:space="preserve">, </w:t>
      </w:r>
      <w:r>
        <w:rPr>
          <w:lang w:val="uk-UA"/>
        </w:rPr>
        <w:t>ім’я типу</w:t>
      </w:r>
      <w:r w:rsidRPr="00C63F74">
        <w:rPr>
          <w:lang w:val="uk-UA"/>
        </w:rPr>
        <w:t xml:space="preserve">, </w:t>
      </w:r>
      <w:r>
        <w:rPr>
          <w:lang w:val="uk-UA"/>
        </w:rPr>
        <w:t>ціна</w:t>
      </w:r>
      <w:r w:rsidRPr="00C63F74">
        <w:rPr>
          <w:lang w:val="uk-UA"/>
        </w:rPr>
        <w:t>.</w:t>
      </w:r>
    </w:p>
    <w:p w:rsidR="005C6719" w:rsidRDefault="008675F2" w:rsidP="005C6719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FoodOrders</w:t>
      </w:r>
      <w:r w:rsidR="005C6719" w:rsidRPr="00C63F74">
        <w:rPr>
          <w:lang w:val="uk-UA"/>
        </w:rPr>
        <w:t xml:space="preserve"> – містить данні про </w:t>
      </w:r>
      <w:r w:rsidR="00C513E3">
        <w:rPr>
          <w:lang w:val="uk-UA"/>
        </w:rPr>
        <w:t>замовлення харчування</w:t>
      </w:r>
      <w:r w:rsidR="00804F54" w:rsidRPr="00C63F74">
        <w:rPr>
          <w:lang w:val="uk-UA"/>
        </w:rPr>
        <w:t xml:space="preserve">. Поля таблиці: </w:t>
      </w:r>
      <w:r w:rsidR="001F24A5" w:rsidRPr="00C63F74">
        <w:rPr>
          <w:lang w:val="uk-UA"/>
        </w:rPr>
        <w:t xml:space="preserve">унікальний </w:t>
      </w:r>
      <w:r w:rsidR="00804F54" w:rsidRPr="00C63F74">
        <w:rPr>
          <w:lang w:val="uk-UA"/>
        </w:rPr>
        <w:t xml:space="preserve">ідентифікатор </w:t>
      </w:r>
      <w:r w:rsidR="00C513E3">
        <w:rPr>
          <w:lang w:val="uk-UA"/>
        </w:rPr>
        <w:t>замовлення харчування</w:t>
      </w:r>
      <w:r w:rsidR="005C6719" w:rsidRPr="00C63F74">
        <w:rPr>
          <w:lang w:val="uk-UA"/>
        </w:rPr>
        <w:t xml:space="preserve">, </w:t>
      </w:r>
      <w:r w:rsidR="00804F54" w:rsidRPr="00C63F74">
        <w:rPr>
          <w:lang w:val="uk-UA"/>
        </w:rPr>
        <w:t xml:space="preserve">унікальний </w:t>
      </w:r>
      <w:r w:rsidR="002F5AB5" w:rsidRPr="00C63F74">
        <w:rPr>
          <w:lang w:val="uk-UA"/>
        </w:rPr>
        <w:t>ідентифікатор</w:t>
      </w:r>
      <w:r w:rsidR="00804F54" w:rsidRPr="00C63F74">
        <w:rPr>
          <w:lang w:val="uk-UA"/>
        </w:rPr>
        <w:t xml:space="preserve"> </w:t>
      </w:r>
      <w:r w:rsidR="00C513E3">
        <w:rPr>
          <w:lang w:val="uk-UA"/>
        </w:rPr>
        <w:t>альпініста</w:t>
      </w:r>
      <w:r w:rsidR="005C6719" w:rsidRPr="00C63F74">
        <w:rPr>
          <w:lang w:val="uk-UA"/>
        </w:rPr>
        <w:t>,</w:t>
      </w:r>
      <w:r w:rsidR="00C513E3">
        <w:rPr>
          <w:lang w:val="uk-UA"/>
        </w:rPr>
        <w:t xml:space="preserve"> </w:t>
      </w:r>
      <w:r w:rsidR="00C513E3" w:rsidRPr="00C63F74">
        <w:rPr>
          <w:lang w:val="uk-UA"/>
        </w:rPr>
        <w:t>унікальний ідентифікатор</w:t>
      </w:r>
      <w:r w:rsidR="00C513E3">
        <w:rPr>
          <w:lang w:val="uk-UA"/>
        </w:rPr>
        <w:t xml:space="preserve"> типу харчування, дата замовлення</w:t>
      </w:r>
      <w:r w:rsidR="00804F54" w:rsidRPr="00C63F74">
        <w:rPr>
          <w:lang w:val="uk-UA"/>
        </w:rPr>
        <w:t>.</w:t>
      </w:r>
    </w:p>
    <w:p w:rsidR="00C513E3" w:rsidRDefault="00C513E3" w:rsidP="005C6719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Routes</w:t>
      </w:r>
      <w:r w:rsidRPr="00C63F74">
        <w:rPr>
          <w:lang w:val="uk-UA"/>
        </w:rPr>
        <w:t xml:space="preserve"> – містить данні про </w:t>
      </w:r>
      <w:r>
        <w:rPr>
          <w:lang w:val="uk-UA"/>
        </w:rPr>
        <w:t>маршути</w:t>
      </w:r>
      <w:r w:rsidRPr="00C63F74">
        <w:rPr>
          <w:lang w:val="uk-UA"/>
        </w:rPr>
        <w:t>. Поля таблиці: унікальний ідентифікатор</w:t>
      </w:r>
      <w:r>
        <w:rPr>
          <w:lang w:val="uk-UA"/>
        </w:rPr>
        <w:t xml:space="preserve"> маршуту</w:t>
      </w:r>
      <w:r w:rsidRPr="00C63F74">
        <w:rPr>
          <w:lang w:val="uk-UA"/>
        </w:rPr>
        <w:t xml:space="preserve">, </w:t>
      </w:r>
      <w:r>
        <w:rPr>
          <w:lang w:val="uk-UA"/>
        </w:rPr>
        <w:t>ім’я маршуту</w:t>
      </w:r>
      <w:r w:rsidRPr="00C63F74">
        <w:rPr>
          <w:lang w:val="uk-UA"/>
        </w:rPr>
        <w:t>, унікальний ідентифікатор</w:t>
      </w:r>
      <w:r>
        <w:rPr>
          <w:lang w:val="uk-UA"/>
        </w:rPr>
        <w:t xml:space="preserve"> альпіністської бази</w:t>
      </w:r>
      <w:r w:rsidRPr="00C63F74">
        <w:rPr>
          <w:lang w:val="uk-UA"/>
        </w:rPr>
        <w:t>.</w:t>
      </w:r>
    </w:p>
    <w:p w:rsidR="00C513E3" w:rsidRPr="00C513E3" w:rsidRDefault="00C513E3" w:rsidP="00C513E3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RouteStates</w:t>
      </w:r>
      <w:r w:rsidRPr="00C63F74">
        <w:rPr>
          <w:lang w:val="uk-UA"/>
        </w:rPr>
        <w:t xml:space="preserve"> – містить данні про</w:t>
      </w:r>
      <w:r>
        <w:rPr>
          <w:lang w:val="uk-UA"/>
        </w:rPr>
        <w:t xml:space="preserve"> стани маршутів</w:t>
      </w:r>
      <w:r w:rsidRPr="00C63F74">
        <w:rPr>
          <w:lang w:val="uk-UA"/>
        </w:rPr>
        <w:t xml:space="preserve">. Поля таблиці: унікальний ідентифікатор </w:t>
      </w:r>
      <w:r>
        <w:rPr>
          <w:lang w:val="uk-UA"/>
        </w:rPr>
        <w:t>стану маршуту</w:t>
      </w:r>
      <w:r w:rsidRPr="00C63F74">
        <w:rPr>
          <w:lang w:val="uk-UA"/>
        </w:rPr>
        <w:t xml:space="preserve">, </w:t>
      </w:r>
      <w:r>
        <w:rPr>
          <w:lang w:val="uk-UA"/>
        </w:rPr>
        <w:t>стан маршуту</w:t>
      </w:r>
      <w:r w:rsidRPr="00C63F74">
        <w:rPr>
          <w:lang w:val="uk-UA"/>
        </w:rPr>
        <w:t>,</w:t>
      </w:r>
      <w:r w:rsidRPr="00C513E3">
        <w:rPr>
          <w:lang w:val="uk-UA"/>
        </w:rPr>
        <w:t xml:space="preserve"> </w:t>
      </w:r>
      <w:r w:rsidRPr="00C63F74">
        <w:rPr>
          <w:lang w:val="uk-UA"/>
        </w:rPr>
        <w:t>унікальний ідентифікатор</w:t>
      </w:r>
      <w:r>
        <w:rPr>
          <w:lang w:val="uk-UA"/>
        </w:rPr>
        <w:t xml:space="preserve"> маршуту</w:t>
      </w:r>
      <w:r w:rsidRPr="00C63F74">
        <w:rPr>
          <w:lang w:val="uk-UA"/>
        </w:rPr>
        <w:t>,</w:t>
      </w:r>
      <w:r>
        <w:rPr>
          <w:lang w:val="uk-UA"/>
        </w:rPr>
        <w:t xml:space="preserve"> дата початку стану, дата кінця стану</w:t>
      </w:r>
      <w:r w:rsidRPr="00C63F74">
        <w:rPr>
          <w:lang w:val="uk-UA"/>
        </w:rPr>
        <w:t>.</w:t>
      </w:r>
    </w:p>
    <w:p w:rsidR="005C6719" w:rsidRDefault="008675F2" w:rsidP="00C513E3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Walks</w:t>
      </w:r>
      <w:r w:rsidR="00C513E3">
        <w:rPr>
          <w:lang w:val="uk-UA"/>
        </w:rPr>
        <w:t xml:space="preserve"> – містить</w:t>
      </w:r>
      <w:r w:rsidR="005C6719" w:rsidRPr="00C63F74">
        <w:rPr>
          <w:lang w:val="uk-UA"/>
        </w:rPr>
        <w:t xml:space="preserve"> данні про</w:t>
      </w:r>
      <w:r w:rsidR="00C513E3">
        <w:rPr>
          <w:lang w:val="uk-UA"/>
        </w:rPr>
        <w:t xml:space="preserve"> прогулянки</w:t>
      </w:r>
      <w:r w:rsidR="009C4C6E" w:rsidRPr="00C63F74">
        <w:rPr>
          <w:lang w:val="uk-UA"/>
        </w:rPr>
        <w:t xml:space="preserve">. Поля таблиці: унікальний ідентифікатор </w:t>
      </w:r>
      <w:r w:rsidR="00C513E3">
        <w:rPr>
          <w:lang w:val="uk-UA"/>
        </w:rPr>
        <w:t>прогулянки</w:t>
      </w:r>
      <w:r w:rsidR="005C6719" w:rsidRPr="00C63F74">
        <w:rPr>
          <w:lang w:val="uk-UA"/>
        </w:rPr>
        <w:t xml:space="preserve">, </w:t>
      </w:r>
      <w:r w:rsidR="00C513E3" w:rsidRPr="00C63F74">
        <w:rPr>
          <w:lang w:val="uk-UA"/>
        </w:rPr>
        <w:t xml:space="preserve">унікальний ідентифікатор </w:t>
      </w:r>
      <w:r w:rsidR="00C513E3">
        <w:rPr>
          <w:lang w:val="uk-UA"/>
        </w:rPr>
        <w:t>альпініста</w:t>
      </w:r>
      <w:r w:rsidR="005C6719" w:rsidRPr="00C63F74">
        <w:rPr>
          <w:lang w:val="uk-UA"/>
        </w:rPr>
        <w:t xml:space="preserve">, </w:t>
      </w:r>
      <w:r w:rsidR="00C513E3" w:rsidRPr="00C63F74">
        <w:rPr>
          <w:lang w:val="uk-UA"/>
        </w:rPr>
        <w:t>унікальний ідентифікатор</w:t>
      </w:r>
      <w:r w:rsidR="00C513E3">
        <w:rPr>
          <w:lang w:val="uk-UA"/>
        </w:rPr>
        <w:t xml:space="preserve"> маршуту</w:t>
      </w:r>
      <w:r w:rsidR="00C513E3" w:rsidRPr="00C63F74">
        <w:rPr>
          <w:lang w:val="uk-UA"/>
        </w:rPr>
        <w:t>,</w:t>
      </w:r>
      <w:r w:rsidR="00C513E3">
        <w:rPr>
          <w:lang w:val="uk-UA"/>
        </w:rPr>
        <w:t xml:space="preserve"> </w:t>
      </w:r>
      <w:r w:rsidR="009B1E31">
        <w:rPr>
          <w:lang w:val="uk-UA"/>
        </w:rPr>
        <w:t>дата початку прогулянки, дата кінця прогулянки</w:t>
      </w:r>
      <w:r w:rsidR="009B1E31" w:rsidRPr="00C63F74">
        <w:rPr>
          <w:lang w:val="uk-UA"/>
        </w:rPr>
        <w:t>.</w:t>
      </w:r>
    </w:p>
    <w:p w:rsidR="009B1E31" w:rsidRPr="00C63F74" w:rsidRDefault="009B1E31" w:rsidP="009B1E31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HouseTypes</w:t>
      </w:r>
      <w:r>
        <w:rPr>
          <w:lang w:val="uk-UA"/>
        </w:rPr>
        <w:t xml:space="preserve"> – містить</w:t>
      </w:r>
      <w:r w:rsidRPr="00C63F74">
        <w:rPr>
          <w:lang w:val="uk-UA"/>
        </w:rPr>
        <w:t xml:space="preserve"> данні про</w:t>
      </w:r>
      <w:r>
        <w:rPr>
          <w:lang w:val="uk-UA"/>
        </w:rPr>
        <w:t xml:space="preserve"> типи будинків</w:t>
      </w:r>
      <w:r w:rsidRPr="00C63F74">
        <w:rPr>
          <w:lang w:val="uk-UA"/>
        </w:rPr>
        <w:t xml:space="preserve">. Поля таблиці: унікальний ідентифікатор </w:t>
      </w:r>
      <w:r>
        <w:rPr>
          <w:lang w:val="uk-UA"/>
        </w:rPr>
        <w:t>типу будинку</w:t>
      </w:r>
      <w:r w:rsidRPr="00C63F74">
        <w:rPr>
          <w:lang w:val="uk-UA"/>
        </w:rPr>
        <w:t xml:space="preserve">, </w:t>
      </w:r>
      <w:r>
        <w:rPr>
          <w:lang w:val="uk-UA"/>
        </w:rPr>
        <w:t>ім’я типу будинку</w:t>
      </w:r>
      <w:r w:rsidRPr="00C63F74">
        <w:rPr>
          <w:lang w:val="uk-UA"/>
        </w:rPr>
        <w:t xml:space="preserve">, </w:t>
      </w:r>
      <w:r>
        <w:rPr>
          <w:lang w:val="uk-UA"/>
        </w:rPr>
        <w:t>ціна проживання</w:t>
      </w:r>
      <w:r w:rsidRPr="00C63F74">
        <w:rPr>
          <w:lang w:val="uk-UA"/>
        </w:rPr>
        <w:t>.</w:t>
      </w:r>
    </w:p>
    <w:p w:rsidR="009B1E31" w:rsidRPr="009B1E31" w:rsidRDefault="009B1E31" w:rsidP="009B1E31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Houses</w:t>
      </w:r>
      <w:r>
        <w:rPr>
          <w:lang w:val="uk-UA"/>
        </w:rPr>
        <w:t xml:space="preserve"> – містить</w:t>
      </w:r>
      <w:r w:rsidRPr="00C63F74">
        <w:rPr>
          <w:lang w:val="uk-UA"/>
        </w:rPr>
        <w:t xml:space="preserve"> данні про</w:t>
      </w:r>
      <w:r>
        <w:rPr>
          <w:lang w:val="uk-UA"/>
        </w:rPr>
        <w:t xml:space="preserve"> будинки</w:t>
      </w:r>
      <w:r w:rsidRPr="00C63F74">
        <w:rPr>
          <w:lang w:val="uk-UA"/>
        </w:rPr>
        <w:t>. Поля та</w:t>
      </w:r>
      <w:r>
        <w:rPr>
          <w:lang w:val="uk-UA"/>
        </w:rPr>
        <w:t>блиці: унікальний ідентифікатор будинку</w:t>
      </w:r>
      <w:r w:rsidRPr="00C63F74">
        <w:rPr>
          <w:lang w:val="uk-UA"/>
        </w:rPr>
        <w:t xml:space="preserve">, </w:t>
      </w:r>
      <w:r>
        <w:rPr>
          <w:lang w:val="uk-UA"/>
        </w:rPr>
        <w:t>ім’я будинку</w:t>
      </w:r>
      <w:r w:rsidRPr="00C63F74">
        <w:rPr>
          <w:lang w:val="uk-UA"/>
        </w:rPr>
        <w:t xml:space="preserve">, унікальний ідентифікатор </w:t>
      </w:r>
      <w:r>
        <w:rPr>
          <w:lang w:val="uk-UA"/>
        </w:rPr>
        <w:t xml:space="preserve">типу будинку, </w:t>
      </w:r>
      <w:r w:rsidRPr="00C63F74">
        <w:rPr>
          <w:lang w:val="uk-UA"/>
        </w:rPr>
        <w:t>унікальний ідентифікатор</w:t>
      </w:r>
      <w:r>
        <w:rPr>
          <w:lang w:val="uk-UA"/>
        </w:rPr>
        <w:t xml:space="preserve"> альпіністської бази</w:t>
      </w:r>
      <w:r w:rsidRPr="00C63F74">
        <w:rPr>
          <w:lang w:val="uk-UA"/>
        </w:rPr>
        <w:t>.</w:t>
      </w:r>
    </w:p>
    <w:p w:rsidR="008675F2" w:rsidRPr="008675F2" w:rsidRDefault="008675F2" w:rsidP="005C6719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HouseOrders</w:t>
      </w:r>
      <w:r w:rsidR="009B1E31">
        <w:rPr>
          <w:lang w:val="uk-UA"/>
        </w:rPr>
        <w:t xml:space="preserve"> – містить</w:t>
      </w:r>
      <w:r w:rsidR="009B1E31" w:rsidRPr="00C63F74">
        <w:rPr>
          <w:lang w:val="uk-UA"/>
        </w:rPr>
        <w:t xml:space="preserve"> данні про</w:t>
      </w:r>
      <w:r w:rsidR="009B1E31">
        <w:rPr>
          <w:lang w:val="uk-UA"/>
        </w:rPr>
        <w:t xml:space="preserve"> замовлення проживання</w:t>
      </w:r>
      <w:r w:rsidR="009B1E31" w:rsidRPr="00C63F74">
        <w:rPr>
          <w:lang w:val="uk-UA"/>
        </w:rPr>
        <w:t xml:space="preserve">. Поля таблиці: унікальний ідентифікатор </w:t>
      </w:r>
      <w:r w:rsidR="009B1E31">
        <w:rPr>
          <w:lang w:val="uk-UA"/>
        </w:rPr>
        <w:t>замовлення проживання</w:t>
      </w:r>
      <w:r w:rsidR="009B1E31" w:rsidRPr="00C63F74">
        <w:rPr>
          <w:lang w:val="uk-UA"/>
        </w:rPr>
        <w:t xml:space="preserve">, унікальний ідентифікатор </w:t>
      </w:r>
      <w:r w:rsidR="009B1E31">
        <w:rPr>
          <w:lang w:val="uk-UA"/>
        </w:rPr>
        <w:t>альпініста</w:t>
      </w:r>
      <w:r w:rsidR="009B1E31" w:rsidRPr="00C63F74">
        <w:rPr>
          <w:lang w:val="uk-UA"/>
        </w:rPr>
        <w:t>, унікальний ідентифікатор</w:t>
      </w:r>
      <w:r w:rsidR="009B1E31">
        <w:rPr>
          <w:lang w:val="uk-UA"/>
        </w:rPr>
        <w:t xml:space="preserve"> будинку</w:t>
      </w:r>
      <w:r w:rsidR="009B1E31" w:rsidRPr="00C63F74">
        <w:rPr>
          <w:lang w:val="uk-UA"/>
        </w:rPr>
        <w:t>,</w:t>
      </w:r>
      <w:r w:rsidR="009B1E31">
        <w:rPr>
          <w:lang w:val="uk-UA"/>
        </w:rPr>
        <w:t xml:space="preserve"> дата початку проживання, дата кінця проживання</w:t>
      </w:r>
      <w:r w:rsidR="009B1E31" w:rsidRPr="00C63F74">
        <w:rPr>
          <w:lang w:val="uk-UA"/>
        </w:rPr>
        <w:t>.</w:t>
      </w:r>
    </w:p>
    <w:p w:rsidR="00FB0C02" w:rsidRPr="00C63F74" w:rsidRDefault="00FB0C02" w:rsidP="00FB0C02">
      <w:pPr>
        <w:pStyle w:val="2"/>
        <w:rPr>
          <w:lang w:val="uk-UA"/>
        </w:rPr>
      </w:pPr>
      <w:bookmarkStart w:id="6" w:name="_Toc501063338"/>
      <w:r w:rsidRPr="00C63F74">
        <w:rPr>
          <w:lang w:val="uk-UA"/>
        </w:rPr>
        <w:lastRenderedPageBreak/>
        <w:t>Можливості бази даних</w:t>
      </w:r>
      <w:bookmarkEnd w:id="6"/>
    </w:p>
    <w:p w:rsidR="002A7A9A" w:rsidRPr="00C63F74" w:rsidRDefault="002A7A9A" w:rsidP="002A7A9A">
      <w:pPr>
        <w:rPr>
          <w:lang w:val="uk-UA"/>
        </w:rPr>
      </w:pPr>
      <w:r w:rsidRPr="00C63F74">
        <w:rPr>
          <w:lang w:val="uk-UA"/>
        </w:rPr>
        <w:t>Створена база даних реалізує наступні можливості для програмного забезпечення:</w:t>
      </w:r>
    </w:p>
    <w:p w:rsidR="002A7A9A" w:rsidRPr="00C2015D" w:rsidRDefault="009B1E31" w:rsidP="00C2015D">
      <w:pPr>
        <w:pStyle w:val="a3"/>
        <w:numPr>
          <w:ilvl w:val="0"/>
          <w:numId w:val="36"/>
        </w:numPr>
        <w:rPr>
          <w:lang w:val="uk-UA"/>
        </w:rPr>
      </w:pPr>
      <w:r w:rsidRPr="00C2015D">
        <w:rPr>
          <w:lang w:val="uk-UA"/>
        </w:rPr>
        <w:t>Зберігання</w:t>
      </w:r>
      <w:r w:rsidR="00C2015D" w:rsidRPr="00C2015D">
        <w:rPr>
          <w:lang w:val="uk-UA"/>
        </w:rPr>
        <w:t xml:space="preserve"> та отримання</w:t>
      </w:r>
      <w:r w:rsidR="002A7A9A" w:rsidRPr="00C2015D">
        <w:rPr>
          <w:lang w:val="uk-UA"/>
        </w:rPr>
        <w:t xml:space="preserve"> повної інформації про </w:t>
      </w:r>
      <w:r w:rsidRPr="00C2015D">
        <w:rPr>
          <w:lang w:val="uk-UA"/>
        </w:rPr>
        <w:t>альпіністів</w:t>
      </w:r>
    </w:p>
    <w:p w:rsidR="00C2015D" w:rsidRDefault="002A7A9A" w:rsidP="00C2015D">
      <w:pPr>
        <w:pStyle w:val="a3"/>
        <w:numPr>
          <w:ilvl w:val="0"/>
          <w:numId w:val="36"/>
        </w:numPr>
        <w:rPr>
          <w:lang w:val="uk-UA"/>
        </w:rPr>
      </w:pPr>
      <w:r w:rsidRPr="00C2015D">
        <w:rPr>
          <w:lang w:val="uk-UA"/>
        </w:rPr>
        <w:t xml:space="preserve">Зберігання </w:t>
      </w:r>
      <w:r w:rsidR="00C2015D" w:rsidRPr="00C2015D">
        <w:rPr>
          <w:lang w:val="uk-UA"/>
        </w:rPr>
        <w:t xml:space="preserve">та отримання </w:t>
      </w:r>
      <w:r w:rsidRPr="00C2015D">
        <w:rPr>
          <w:lang w:val="uk-UA"/>
        </w:rPr>
        <w:t xml:space="preserve">повної інформації про </w:t>
      </w:r>
      <w:r w:rsidR="00C2015D" w:rsidRPr="00C2015D">
        <w:rPr>
          <w:lang w:val="uk-UA"/>
        </w:rPr>
        <w:t>замовлення харчування</w:t>
      </w:r>
    </w:p>
    <w:p w:rsidR="00C2015D" w:rsidRPr="00C2015D" w:rsidRDefault="00C2015D" w:rsidP="00C2015D">
      <w:pPr>
        <w:pStyle w:val="a3"/>
        <w:numPr>
          <w:ilvl w:val="0"/>
          <w:numId w:val="36"/>
        </w:numPr>
        <w:rPr>
          <w:lang w:val="uk-UA"/>
        </w:rPr>
      </w:pPr>
      <w:r w:rsidRPr="00C2015D">
        <w:rPr>
          <w:lang w:val="uk-UA"/>
        </w:rPr>
        <w:t xml:space="preserve">Зберігання та отримання повної інформації про </w:t>
      </w:r>
      <w:r>
        <w:rPr>
          <w:lang w:val="uk-UA"/>
        </w:rPr>
        <w:t>замовлення проживання</w:t>
      </w:r>
    </w:p>
    <w:p w:rsidR="002A7A9A" w:rsidRPr="00C2015D" w:rsidRDefault="00C2015D" w:rsidP="00C2015D">
      <w:pPr>
        <w:pStyle w:val="a3"/>
        <w:numPr>
          <w:ilvl w:val="0"/>
          <w:numId w:val="36"/>
        </w:numPr>
        <w:rPr>
          <w:lang w:val="uk-UA"/>
        </w:rPr>
      </w:pPr>
      <w:r w:rsidRPr="00C2015D">
        <w:rPr>
          <w:lang w:val="uk-UA"/>
        </w:rPr>
        <w:t xml:space="preserve">Зберігання та отримання повної інформації про </w:t>
      </w:r>
      <w:r>
        <w:rPr>
          <w:lang w:val="uk-UA"/>
        </w:rPr>
        <w:t>прогулянки</w:t>
      </w:r>
    </w:p>
    <w:p w:rsidR="002A7A9A" w:rsidRDefault="002A7A9A" w:rsidP="00C2015D">
      <w:pPr>
        <w:pStyle w:val="a3"/>
        <w:numPr>
          <w:ilvl w:val="0"/>
          <w:numId w:val="36"/>
        </w:numPr>
        <w:rPr>
          <w:lang w:val="uk-UA"/>
        </w:rPr>
      </w:pPr>
      <w:r w:rsidRPr="00C2015D">
        <w:rPr>
          <w:lang w:val="uk-UA"/>
        </w:rPr>
        <w:t xml:space="preserve">Зберігання та модифікація </w:t>
      </w:r>
      <w:r w:rsidR="00C2015D">
        <w:rPr>
          <w:lang w:val="uk-UA"/>
        </w:rPr>
        <w:t>інформації про стан маршуту</w:t>
      </w:r>
    </w:p>
    <w:p w:rsidR="00C2015D" w:rsidRPr="00C2015D" w:rsidRDefault="00C2015D" w:rsidP="00C2015D">
      <w:pPr>
        <w:pStyle w:val="a3"/>
        <w:numPr>
          <w:ilvl w:val="0"/>
          <w:numId w:val="36"/>
        </w:numPr>
        <w:rPr>
          <w:lang w:val="uk-UA"/>
        </w:rPr>
      </w:pPr>
      <w:r>
        <w:rPr>
          <w:lang w:val="uk-UA"/>
        </w:rPr>
        <w:t>Отримання інформації про маршути, типи будинків, харчування</w:t>
      </w:r>
    </w:p>
    <w:p w:rsidR="00781BE3" w:rsidRDefault="007448F7" w:rsidP="00717EBB">
      <w:pPr>
        <w:pStyle w:val="1"/>
        <w:rPr>
          <w:lang w:val="uk-UA"/>
        </w:rPr>
      </w:pPr>
      <w:bookmarkStart w:id="7" w:name="_Toc501063339"/>
      <w:r w:rsidRPr="00C63F74">
        <w:rPr>
          <w:lang w:val="uk-UA"/>
        </w:rPr>
        <w:lastRenderedPageBreak/>
        <w:t>Запити до бази даних</w:t>
      </w:r>
      <w:bookmarkEnd w:id="7"/>
    </w:p>
    <w:p w:rsidR="00CC64B6" w:rsidRPr="00C63F74" w:rsidRDefault="00C2015D" w:rsidP="00C2015D">
      <w:pPr>
        <w:pStyle w:val="2"/>
        <w:rPr>
          <w:lang w:val="uk-UA"/>
        </w:rPr>
      </w:pPr>
      <w:bookmarkStart w:id="8" w:name="_Toc501063340"/>
      <w:r w:rsidRPr="00C2015D">
        <w:rPr>
          <w:lang w:val="uk-UA"/>
        </w:rPr>
        <w:t>Вибірка загальної інформації</w:t>
      </w:r>
      <w:r w:rsidR="007F52D3">
        <w:rPr>
          <w:lang w:val="uk-UA"/>
        </w:rPr>
        <w:t xml:space="preserve"> про всі замовлення за певний період.</w:t>
      </w:r>
      <w:bookmarkEnd w:id="8"/>
    </w:p>
    <w:p w:rsidR="00B17D1C" w:rsidRDefault="00B17D1C" w:rsidP="00CC64B6">
      <w:pPr>
        <w:rPr>
          <w:lang w:val="uk-UA"/>
        </w:rPr>
      </w:pPr>
      <w:r w:rsidRPr="00C63F74">
        <w:rPr>
          <w:lang w:val="uk-UA"/>
        </w:rPr>
        <w:t>Запит: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[FirstName]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[LastName]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[DateStart]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[DateEnd]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[HT]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[Price]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*(</w:t>
      </w:r>
      <w:r>
        <w:rPr>
          <w:rFonts w:ascii="Consolas" w:hAnsi="Consolas" w:cs="Consolas"/>
          <w:color w:val="FF00FF"/>
          <w:sz w:val="19"/>
          <w:szCs w:val="19"/>
          <w:highlight w:val="white"/>
          <w:lang w:val="uk-UA"/>
        </w:rPr>
        <w:t>DateDiff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DD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[DateStart]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[DateEnd]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)+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[Price]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[HouseOrders]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[HouseID]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[HouseID]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[HouseTypes]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[HT]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[HouseTypeID]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[HouseTypeID]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[DateStart]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'2017-01-23'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'2017-09-24'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[DateEnd]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'2017-01-23'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'2017-09-24'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UNION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[FirstName]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[LastName]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 xml:space="preserve">[Date]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[DateStart]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[DateEnd]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[Price]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[FoodOrders]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[FoodTypes]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[FT]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[FoodTypeID]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[FoodTypeID]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[Date]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'2017-01-23'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'2017-09-24'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7F52D3" w:rsidRDefault="007F52D3" w:rsidP="007F52D3">
      <w:pPr>
        <w:ind w:left="708"/>
        <w:rPr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[DateStart]</w:t>
      </w:r>
      <w:r>
        <w:rPr>
          <w:highlight w:val="white"/>
          <w:lang w:val="uk-UA"/>
        </w:rPr>
        <w:br w:type="page"/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</w:tblGrid>
      <w:tr w:rsidR="00FB0C02" w:rsidRPr="00C63F74" w:rsidTr="00FB0C02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</w:tbl>
    <w:p w:rsidR="00CC64B6" w:rsidRPr="00C63F74" w:rsidRDefault="00CC64B6" w:rsidP="006B7DF7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4.1.</w:t>
      </w:r>
      <w:r w:rsidR="006B7DF7">
        <w:rPr>
          <w:lang w:val="uk-UA"/>
        </w:rPr>
        <w:t>1. та 4.1.2.</w:t>
      </w:r>
    </w:p>
    <w:p w:rsidR="00CC64B6" w:rsidRPr="00C63F74" w:rsidRDefault="007F52D3" w:rsidP="00CA123C">
      <w:pPr>
        <w:ind w:firstLine="0"/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4114800" cy="4206240"/>
            <wp:effectExtent l="0" t="0" r="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DF7" w:rsidRDefault="00CC64B6" w:rsidP="00CC64B6">
      <w:pPr>
        <w:jc w:val="center"/>
        <w:rPr>
          <w:lang w:val="en-US"/>
        </w:rPr>
      </w:pPr>
      <w:r w:rsidRPr="00C63F74">
        <w:rPr>
          <w:lang w:val="uk-UA"/>
        </w:rPr>
        <w:t>Рисунок 4</w:t>
      </w:r>
      <w:r w:rsidR="006B7DF7">
        <w:rPr>
          <w:lang w:val="uk-UA"/>
        </w:rPr>
        <w:t xml:space="preserve">.1.1 – Результат виконання запиту про всі замовлення в </w:t>
      </w:r>
      <w:r w:rsidR="006B7DF7">
        <w:rPr>
          <w:lang w:val="en-US"/>
        </w:rPr>
        <w:t>SQL Server Management Studio (SSMS)</w:t>
      </w:r>
    </w:p>
    <w:p w:rsidR="00CC64B6" w:rsidRPr="006B7DF7" w:rsidRDefault="006B7DF7" w:rsidP="006B7DF7">
      <w:pPr>
        <w:rPr>
          <w:lang w:val="en-US"/>
        </w:rPr>
      </w:pPr>
      <w:r>
        <w:rPr>
          <w:lang w:val="en-US"/>
        </w:rPr>
        <w:br w:type="page"/>
      </w:r>
    </w:p>
    <w:p w:rsidR="006B7DF7" w:rsidRDefault="006B7DF7" w:rsidP="006B7DF7">
      <w:pPr>
        <w:ind w:firstLine="0"/>
        <w:jc w:val="left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81533" cy="4802076"/>
            <wp:effectExtent l="0" t="0" r="63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365" cy="480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DF7" w:rsidRPr="00C63F74" w:rsidRDefault="006B7DF7" w:rsidP="006B7DF7">
      <w:pPr>
        <w:ind w:firstLine="0"/>
        <w:jc w:val="left"/>
        <w:rPr>
          <w:lang w:val="uk-UA"/>
        </w:rPr>
      </w:pPr>
      <w:r w:rsidRPr="00C63F74">
        <w:rPr>
          <w:lang w:val="uk-UA"/>
        </w:rPr>
        <w:t>Рисунок 4</w:t>
      </w:r>
      <w:r>
        <w:rPr>
          <w:lang w:val="uk-UA"/>
        </w:rPr>
        <w:t xml:space="preserve">.1.2 – Результат виконання запиту про всі замовлення </w:t>
      </w:r>
      <w:r w:rsidR="00310399">
        <w:rPr>
          <w:lang w:val="uk-UA"/>
        </w:rPr>
        <w:t>в веб-додатку</w:t>
      </w:r>
    </w:p>
    <w:p w:rsidR="00B17D1C" w:rsidRPr="00C63F74" w:rsidRDefault="00B17D1C" w:rsidP="00CC64B6">
      <w:pPr>
        <w:jc w:val="center"/>
        <w:rPr>
          <w:lang w:val="uk-UA"/>
        </w:rPr>
      </w:pPr>
    </w:p>
    <w:p w:rsidR="00CC64B6" w:rsidRPr="00C63F74" w:rsidRDefault="00CC64B6" w:rsidP="00310399">
      <w:pPr>
        <w:pStyle w:val="2"/>
        <w:rPr>
          <w:lang w:val="uk-UA"/>
        </w:rPr>
      </w:pPr>
      <w:bookmarkStart w:id="9" w:name="_Toc501063341"/>
      <w:r w:rsidRPr="00C63F74">
        <w:rPr>
          <w:lang w:val="uk-UA"/>
        </w:rPr>
        <w:t>В</w:t>
      </w:r>
      <w:r w:rsidR="00310399">
        <w:rPr>
          <w:lang w:val="uk-UA"/>
        </w:rPr>
        <w:t>ибірка загального прибут</w:t>
      </w:r>
      <w:r w:rsidR="00310399" w:rsidRPr="00310399">
        <w:rPr>
          <w:lang w:val="uk-UA"/>
        </w:rPr>
        <w:t>к</w:t>
      </w:r>
      <w:r w:rsidR="00310399">
        <w:rPr>
          <w:lang w:val="uk-UA"/>
        </w:rPr>
        <w:t>у</w:t>
      </w:r>
      <w:r w:rsidR="00310399" w:rsidRPr="00310399">
        <w:rPr>
          <w:lang w:val="uk-UA"/>
        </w:rPr>
        <w:t xml:space="preserve"> по типам послуг</w:t>
      </w:r>
      <w:r w:rsidR="00310399">
        <w:rPr>
          <w:lang w:val="uk-UA"/>
        </w:rPr>
        <w:t xml:space="preserve"> за певний період.</w:t>
      </w:r>
      <w:bookmarkEnd w:id="9"/>
    </w:p>
    <w:p w:rsidR="00B17D1C" w:rsidRPr="00C63F74" w:rsidRDefault="00B17D1C" w:rsidP="00B17D1C">
      <w:pPr>
        <w:rPr>
          <w:lang w:val="uk-UA"/>
        </w:rPr>
      </w:pPr>
      <w:r w:rsidRPr="00C63F74">
        <w:rPr>
          <w:lang w:val="uk-UA"/>
        </w:rPr>
        <w:t>Запит: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FF00FF"/>
          <w:sz w:val="19"/>
          <w:szCs w:val="19"/>
          <w:highlight w:val="white"/>
          <w:lang w:val="uk-UA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[Price]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[Profit]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[DateStart]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[DateEnd]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[HT]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[Price]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*(</w:t>
      </w:r>
      <w:r>
        <w:rPr>
          <w:rFonts w:ascii="Consolas" w:hAnsi="Consolas" w:cs="Consolas"/>
          <w:color w:val="FF00FF"/>
          <w:sz w:val="19"/>
          <w:szCs w:val="19"/>
          <w:highlight w:val="white"/>
          <w:lang w:val="uk-UA"/>
        </w:rPr>
        <w:t>DateDiff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DD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[DateStart]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[DateEnd]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)+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[Price]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[HouseOrders]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[HouseID]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[HouseID]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[HouseTypes]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[HT]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[HouseTypeID]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[HouseTypeID]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lastRenderedPageBreak/>
        <w:t xml:space="preserve">WHERE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[DateStart]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'2017-11-01'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'2017-11-30'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[DateEnd]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'2017-11-01'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'2017-11-30'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UNION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 xml:space="preserve">[Date]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[DateStart]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[DateEnd]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[Price]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[FoodOrders]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[FoodTypes]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[FT]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[FoodTypeID]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[FoodTypeID]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[Date]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'2017-11-01'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'2017-11-30'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[Name]</w:t>
      </w:r>
    </w:p>
    <w:p w:rsidR="00B17D1C" w:rsidRPr="00C63F74" w:rsidRDefault="00310399" w:rsidP="00310399">
      <w:pPr>
        <w:ind w:left="708"/>
        <w:rPr>
          <w:rFonts w:ascii="Courier New" w:hAnsi="Courier New" w:cs="Courier New"/>
          <w:color w:val="0000FF"/>
          <w:sz w:val="20"/>
          <w:szCs w:val="20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[Profit]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DESC</w:t>
      </w:r>
    </w:p>
    <w:p w:rsidR="00CC64B6" w:rsidRPr="00C63F74" w:rsidRDefault="00CC64B6" w:rsidP="00B17D1C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4.2.</w:t>
      </w:r>
      <w:r w:rsidR="00310399">
        <w:rPr>
          <w:lang w:val="uk-UA"/>
        </w:rPr>
        <w:t>1. та 4.2.2.</w:t>
      </w:r>
    </w:p>
    <w:p w:rsidR="00CC64B6" w:rsidRPr="00C63F74" w:rsidRDefault="00310399" w:rsidP="00CA123C">
      <w:pPr>
        <w:ind w:firstLine="0"/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3914775" cy="3181350"/>
            <wp:effectExtent l="0" t="0" r="952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399" w:rsidRDefault="00CC64B6" w:rsidP="00CC64B6">
      <w:pPr>
        <w:jc w:val="center"/>
        <w:rPr>
          <w:lang w:val="en-US"/>
        </w:rPr>
      </w:pPr>
      <w:r w:rsidRPr="00C63F74">
        <w:rPr>
          <w:lang w:val="uk-UA"/>
        </w:rPr>
        <w:t>Рисунок 4.2</w:t>
      </w:r>
      <w:r w:rsidR="00310399">
        <w:rPr>
          <w:lang w:val="uk-UA"/>
        </w:rPr>
        <w:t>.1</w:t>
      </w:r>
      <w:r w:rsidRPr="00C63F74">
        <w:rPr>
          <w:lang w:val="uk-UA"/>
        </w:rPr>
        <w:t xml:space="preserve"> – Результат виконання </w:t>
      </w:r>
      <w:r w:rsidR="00310399">
        <w:rPr>
          <w:lang w:val="uk-UA"/>
        </w:rPr>
        <w:t xml:space="preserve">запиту в </w:t>
      </w:r>
      <w:r w:rsidR="00310399">
        <w:rPr>
          <w:lang w:val="en-US"/>
        </w:rPr>
        <w:t>SQL Server Management Studio</w:t>
      </w:r>
    </w:p>
    <w:p w:rsidR="00310399" w:rsidRDefault="00310399" w:rsidP="00310399">
      <w:pPr>
        <w:rPr>
          <w:lang w:val="en-US"/>
        </w:rPr>
      </w:pPr>
      <w:r>
        <w:rPr>
          <w:lang w:val="en-US"/>
        </w:rPr>
        <w:br w:type="page"/>
      </w:r>
    </w:p>
    <w:p w:rsidR="00CC64B6" w:rsidRPr="00C63F74" w:rsidRDefault="00310399" w:rsidP="00310399">
      <w:pPr>
        <w:ind w:firstLine="0"/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6314822" cy="593407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822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BAC" w:rsidRPr="00310399" w:rsidRDefault="00310399" w:rsidP="00310399">
      <w:pPr>
        <w:jc w:val="center"/>
        <w:rPr>
          <w:lang w:val="uk-UA"/>
        </w:rPr>
      </w:pPr>
      <w:r w:rsidRPr="00C63F74">
        <w:rPr>
          <w:lang w:val="uk-UA"/>
        </w:rPr>
        <w:t>Рисунок 4.2</w:t>
      </w:r>
      <w:r>
        <w:rPr>
          <w:lang w:val="uk-UA"/>
        </w:rPr>
        <w:t>.2</w:t>
      </w:r>
      <w:r w:rsidRPr="00C63F74">
        <w:rPr>
          <w:lang w:val="uk-UA"/>
        </w:rPr>
        <w:t xml:space="preserve"> – Результат виконання </w:t>
      </w:r>
      <w:r>
        <w:rPr>
          <w:lang w:val="uk-UA"/>
        </w:rPr>
        <w:t>запиту в веб-додатку</w:t>
      </w:r>
    </w:p>
    <w:p w:rsidR="00B17D1C" w:rsidRPr="00310399" w:rsidRDefault="00310399" w:rsidP="007610F6">
      <w:pPr>
        <w:pStyle w:val="2"/>
        <w:rPr>
          <w:lang w:val="uk-UA"/>
        </w:rPr>
      </w:pPr>
      <w:bookmarkStart w:id="10" w:name="_Toc501063342"/>
      <w:r w:rsidRPr="00310399">
        <w:rPr>
          <w:lang w:val="uk-UA"/>
        </w:rPr>
        <w:t>Вибірка списку маршутів з їх поточним станом</w:t>
      </w:r>
      <w:r w:rsidR="00B17D1C" w:rsidRPr="00310399">
        <w:rPr>
          <w:lang w:val="uk-UA"/>
        </w:rPr>
        <w:t>.</w:t>
      </w:r>
      <w:bookmarkEnd w:id="10"/>
      <w:r w:rsidR="00B17D1C" w:rsidRPr="00310399">
        <w:rPr>
          <w:lang w:val="uk-UA"/>
        </w:rPr>
        <w:t xml:space="preserve"> </w:t>
      </w:r>
    </w:p>
    <w:p w:rsidR="00B17D1C" w:rsidRPr="00C63F74" w:rsidRDefault="00B17D1C" w:rsidP="00B17D1C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</w:tblGrid>
      <w:tr w:rsidR="00FB0C02" w:rsidRPr="00C63F74" w:rsidTr="00FB0C02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</w:tbl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[Country]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[State]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[Routes]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[RouteStates]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[RS]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[RouteID]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[RS]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[RouteID]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[AlpinistBases]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[AB]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[AlpinistBaseID]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[AB]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[AlpinistBaseID]</w:t>
      </w:r>
    </w:p>
    <w:p w:rsidR="00B17D1C" w:rsidRPr="00C63F74" w:rsidRDefault="00B7585F" w:rsidP="00B7585F">
      <w:pPr>
        <w:ind w:left="708"/>
        <w:rPr>
          <w:rFonts w:ascii="Courier New" w:hAnsi="Courier New" w:cs="Courier New"/>
          <w:color w:val="0000FF"/>
          <w:sz w:val="20"/>
          <w:szCs w:val="20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[DateEnd]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NULL)</w:t>
      </w:r>
    </w:p>
    <w:p w:rsidR="00B17D1C" w:rsidRPr="00C63F74" w:rsidRDefault="00B17D1C" w:rsidP="00B17D1C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</w:t>
      </w:r>
      <w:r w:rsidR="00FB0C02" w:rsidRPr="00C63F74">
        <w:rPr>
          <w:lang w:val="uk-UA"/>
        </w:rPr>
        <w:t>3</w:t>
      </w:r>
      <w:r w:rsidRPr="00C63F74">
        <w:rPr>
          <w:lang w:val="uk-UA"/>
        </w:rPr>
        <w:t>.</w:t>
      </w:r>
      <w:r w:rsidR="00B7585F">
        <w:rPr>
          <w:lang w:val="uk-UA"/>
        </w:rPr>
        <w:t>1. та 4.3.2.</w:t>
      </w:r>
    </w:p>
    <w:p w:rsidR="00B17D1C" w:rsidRPr="00C63F74" w:rsidRDefault="00B7585F" w:rsidP="00CA123C">
      <w:pPr>
        <w:ind w:firstLine="0"/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4297680" cy="4206240"/>
            <wp:effectExtent l="0" t="0" r="7620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D1C" w:rsidRPr="00C63F74" w:rsidRDefault="00B17D1C" w:rsidP="00B17D1C">
      <w:pPr>
        <w:jc w:val="center"/>
        <w:rPr>
          <w:lang w:val="uk-UA"/>
        </w:rPr>
      </w:pPr>
      <w:r w:rsidRPr="00C63F74">
        <w:rPr>
          <w:lang w:val="uk-UA"/>
        </w:rPr>
        <w:t>Рисунок 4.</w:t>
      </w:r>
      <w:r w:rsidR="00FB0C02" w:rsidRPr="00C63F74">
        <w:rPr>
          <w:lang w:val="uk-UA"/>
        </w:rPr>
        <w:t>3</w:t>
      </w:r>
      <w:r w:rsidR="00B7585F">
        <w:rPr>
          <w:lang w:val="uk-UA"/>
        </w:rPr>
        <w:t>.1</w:t>
      </w:r>
      <w:r w:rsidRPr="00C63F74">
        <w:rPr>
          <w:lang w:val="uk-UA"/>
        </w:rPr>
        <w:t xml:space="preserve"> – Результат виконання запиту </w:t>
      </w:r>
      <w:r w:rsidR="00B7585F">
        <w:rPr>
          <w:lang w:val="uk-UA"/>
        </w:rPr>
        <w:t xml:space="preserve">в </w:t>
      </w:r>
      <w:r w:rsidR="00B7585F">
        <w:rPr>
          <w:lang w:val="en-US"/>
        </w:rPr>
        <w:t>SQL Server Management Studio</w:t>
      </w:r>
    </w:p>
    <w:p w:rsidR="00FB0C02" w:rsidRPr="00C63F74" w:rsidRDefault="00B7585F" w:rsidP="00B7585F">
      <w:pPr>
        <w:ind w:firstLine="0"/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6492240" cy="3566160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85F" w:rsidRPr="00B7585F" w:rsidRDefault="00B7585F" w:rsidP="00B7585F">
      <w:pPr>
        <w:jc w:val="center"/>
        <w:rPr>
          <w:lang w:val="uk-UA"/>
        </w:rPr>
      </w:pPr>
      <w:r w:rsidRPr="00C63F74">
        <w:rPr>
          <w:lang w:val="uk-UA"/>
        </w:rPr>
        <w:t>Рисунок 4.3</w:t>
      </w:r>
      <w:r>
        <w:rPr>
          <w:lang w:val="uk-UA"/>
        </w:rPr>
        <w:t>.2</w:t>
      </w:r>
      <w:r w:rsidRPr="00C63F74">
        <w:rPr>
          <w:lang w:val="uk-UA"/>
        </w:rPr>
        <w:t xml:space="preserve"> – Результат виконання запиту </w:t>
      </w:r>
      <w:r>
        <w:rPr>
          <w:lang w:val="uk-UA"/>
        </w:rPr>
        <w:t>в веб-додатку</w:t>
      </w:r>
    </w:p>
    <w:p w:rsidR="00FB0C02" w:rsidRPr="00C63F74" w:rsidRDefault="00FB0C02" w:rsidP="00FB0C02">
      <w:pPr>
        <w:jc w:val="left"/>
        <w:rPr>
          <w:lang w:val="uk-UA"/>
        </w:rPr>
      </w:pPr>
    </w:p>
    <w:p w:rsidR="00FB0C02" w:rsidRPr="00B7585F" w:rsidRDefault="00B7585F" w:rsidP="00B7585F">
      <w:pPr>
        <w:pStyle w:val="2"/>
        <w:rPr>
          <w:lang w:val="uk-UA"/>
        </w:rPr>
      </w:pPr>
      <w:bookmarkStart w:id="11" w:name="_Toc501063343"/>
      <w:r>
        <w:rPr>
          <w:lang w:val="uk-UA"/>
        </w:rPr>
        <w:lastRenderedPageBreak/>
        <w:t>Вивести, я</w:t>
      </w:r>
      <w:r w:rsidRPr="00B7585F">
        <w:rPr>
          <w:lang w:val="uk-UA"/>
        </w:rPr>
        <w:t>кий альпініст витратив більше всіх грошей на харчування з 2010-09-23 по 2017-09-2</w:t>
      </w:r>
      <w:r>
        <w:rPr>
          <w:lang w:val="uk-UA"/>
        </w:rPr>
        <w:t>8.</w:t>
      </w:r>
      <w:bookmarkEnd w:id="11"/>
    </w:p>
    <w:p w:rsidR="000F3E77" w:rsidRPr="00C63F74" w:rsidRDefault="00FB0C02" w:rsidP="00CA123C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</w:tblGrid>
      <w:tr w:rsidR="00CA123C" w:rsidRPr="00C63F74" w:rsidTr="00CA123C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</w:tbl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DISTINCT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[FirstName]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[LastName]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[Profit]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FF00FF"/>
          <w:sz w:val="19"/>
          <w:szCs w:val="19"/>
          <w:highlight w:val="white"/>
          <w:lang w:val="uk-UA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[Price]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PARTITION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[Profit]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[FoodOrders]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[FoodTypes]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[FT]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[FoodTypeID]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[FoodTypeID]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'2010-09-23'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'2017-09-28'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[S]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[S]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[Profit]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TOP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FF00FF"/>
          <w:sz w:val="19"/>
          <w:szCs w:val="19"/>
          <w:highlight w:val="white"/>
          <w:lang w:val="uk-UA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[Price]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PARTITION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[Profit]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[FoodOrders]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[FoodTypes]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[FT]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[FoodTypeID]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[FoodTypeID]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'2010-09-23'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'2017-09-28'</w:t>
      </w:r>
    </w:p>
    <w:p w:rsidR="00FB0C02" w:rsidRPr="00C63F74" w:rsidRDefault="00B7585F" w:rsidP="00B7585F">
      <w:pPr>
        <w:ind w:left="708"/>
        <w:rPr>
          <w:rFonts w:ascii="Courier New" w:hAnsi="Courier New" w:cs="Courier New"/>
          <w:color w:val="0000FF"/>
          <w:sz w:val="20"/>
          <w:szCs w:val="20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[Profit]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FB0C02" w:rsidRPr="00C63F74" w:rsidRDefault="00FB0C02" w:rsidP="00FB0C02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4.4.</w:t>
      </w:r>
    </w:p>
    <w:p w:rsidR="00FB0C02" w:rsidRPr="00C63F74" w:rsidRDefault="00B7585F" w:rsidP="00CA123C">
      <w:pPr>
        <w:ind w:firstLine="0"/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5534025" cy="3514725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C02" w:rsidRPr="00C63F74" w:rsidRDefault="00FB0C02" w:rsidP="00FB0C02">
      <w:pPr>
        <w:jc w:val="center"/>
        <w:rPr>
          <w:lang w:val="uk-UA"/>
        </w:rPr>
      </w:pPr>
      <w:r w:rsidRPr="00C63F74">
        <w:rPr>
          <w:lang w:val="uk-UA"/>
        </w:rPr>
        <w:lastRenderedPageBreak/>
        <w:t>Рисунок 4</w:t>
      </w:r>
      <w:r w:rsidR="00B7585F">
        <w:rPr>
          <w:lang w:val="uk-UA"/>
        </w:rPr>
        <w:t>.4 – Результат виконання запиту</w:t>
      </w:r>
    </w:p>
    <w:p w:rsidR="00CA123C" w:rsidRPr="00C63F74" w:rsidRDefault="00CA123C" w:rsidP="00FB0C02">
      <w:pPr>
        <w:jc w:val="center"/>
        <w:rPr>
          <w:lang w:val="uk-UA"/>
        </w:rPr>
      </w:pPr>
    </w:p>
    <w:p w:rsidR="00CA123C" w:rsidRPr="00B7585F" w:rsidRDefault="00B7585F" w:rsidP="00B7585F">
      <w:pPr>
        <w:pStyle w:val="2"/>
        <w:rPr>
          <w:lang w:val="uk-UA"/>
        </w:rPr>
      </w:pPr>
      <w:bookmarkStart w:id="12" w:name="_Toc501063344"/>
      <w:r w:rsidRPr="00B7585F">
        <w:rPr>
          <w:lang w:val="uk-UA"/>
        </w:rPr>
        <w:t>Вивести всіх альпіністів які вийшли</w:t>
      </w:r>
      <w:r>
        <w:rPr>
          <w:lang w:val="uk-UA"/>
        </w:rPr>
        <w:t xml:space="preserve"> </w:t>
      </w:r>
      <w:r w:rsidRPr="00B7585F">
        <w:rPr>
          <w:lang w:val="uk-UA"/>
        </w:rPr>
        <w:t>на маршут "Головний Кавказький хребет" пізніше 2017-09-23</w:t>
      </w:r>
      <w:r>
        <w:rPr>
          <w:lang w:val="uk-UA"/>
        </w:rPr>
        <w:t>.</w:t>
      </w:r>
      <w:bookmarkEnd w:id="12"/>
    </w:p>
    <w:p w:rsidR="00CA123C" w:rsidRDefault="00CA123C" w:rsidP="00CA123C">
      <w:pPr>
        <w:rPr>
          <w:lang w:val="uk-UA"/>
        </w:rPr>
      </w:pPr>
      <w:r w:rsidRPr="00C63F74">
        <w:rPr>
          <w:lang w:val="uk-UA"/>
        </w:rPr>
        <w:t>Запит: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DISTINCT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[FirstName]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[LastName]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[DateStart]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[DateEnd]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[Name]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[Walks]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[Routes]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[RouteID]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[RouteID]</w:t>
      </w:r>
    </w:p>
    <w:p w:rsidR="00B7585F" w:rsidRPr="00C63F74" w:rsidRDefault="00B7585F" w:rsidP="00B7585F">
      <w:pPr>
        <w:ind w:left="708"/>
        <w:rPr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[DateStart]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'2017-09-23'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[Name]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'Головний Кавказький хребет'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89"/>
      </w:tblGrid>
      <w:tr w:rsidR="00CA123C" w:rsidRPr="00C63F74" w:rsidTr="00ED26C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ED26C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  <w:tr w:rsidR="00ED26C0" w:rsidRPr="00C63F74" w:rsidTr="00CF3314">
        <w:tc>
          <w:tcPr>
            <w:tcW w:w="90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D26C0" w:rsidRPr="00C63F74" w:rsidRDefault="00ED26C0" w:rsidP="00ED26C0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</w:tbl>
    <w:p w:rsidR="00CA123C" w:rsidRPr="00C63F74" w:rsidRDefault="00CA123C" w:rsidP="00CA123C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4.5.</w:t>
      </w:r>
    </w:p>
    <w:p w:rsidR="003858F5" w:rsidRPr="00C63F74" w:rsidRDefault="00D22844" w:rsidP="00D22844">
      <w:pPr>
        <w:ind w:firstLine="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6057900" cy="37909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23C" w:rsidRPr="00C63F74" w:rsidRDefault="00CA123C" w:rsidP="00CA123C">
      <w:pPr>
        <w:jc w:val="center"/>
        <w:rPr>
          <w:lang w:val="uk-UA"/>
        </w:rPr>
      </w:pPr>
      <w:r w:rsidRPr="00C63F74">
        <w:rPr>
          <w:lang w:val="uk-UA"/>
        </w:rPr>
        <w:t>Рисунок 4</w:t>
      </w:r>
      <w:r w:rsidR="00D22844">
        <w:rPr>
          <w:lang w:val="uk-UA"/>
        </w:rPr>
        <w:t>.5 – Результат виконання запиту</w:t>
      </w:r>
    </w:p>
    <w:p w:rsidR="00CF3314" w:rsidRPr="00D22844" w:rsidRDefault="00D22844" w:rsidP="007610F6">
      <w:pPr>
        <w:pStyle w:val="2"/>
        <w:ind w:firstLine="708"/>
        <w:rPr>
          <w:lang w:val="uk-UA"/>
        </w:rPr>
      </w:pPr>
      <w:bookmarkStart w:id="13" w:name="_Toc501063345"/>
      <w:r w:rsidRPr="00D22844">
        <w:rPr>
          <w:lang w:val="uk-UA"/>
        </w:rPr>
        <w:t>Визначити найпопулярніший маршут(найбільша кількість альпіністів)</w:t>
      </w:r>
      <w:r w:rsidR="00CF3314" w:rsidRPr="00D22844">
        <w:rPr>
          <w:lang w:val="uk-UA"/>
        </w:rPr>
        <w:t>.</w:t>
      </w:r>
      <w:bookmarkEnd w:id="13"/>
    </w:p>
    <w:p w:rsidR="00CF3314" w:rsidRPr="00C63F74" w:rsidRDefault="00CF3314" w:rsidP="00CF3314">
      <w:pPr>
        <w:rPr>
          <w:lang w:val="uk-UA"/>
        </w:rPr>
      </w:pPr>
      <w:r w:rsidRPr="00C63F74">
        <w:rPr>
          <w:lang w:val="uk-UA"/>
        </w:rPr>
        <w:t>Запит: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lastRenderedPageBreak/>
        <w:tab/>
        <w:t>[AlpinistsCount]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[Routes]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DISTINCT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[RouteID]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[RouteID]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FF00FF"/>
          <w:sz w:val="19"/>
          <w:szCs w:val="19"/>
          <w:highlight w:val="white"/>
          <w:lang w:val="uk-UA"/>
        </w:rPr>
        <w:t>COUNT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PARTITION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[RouteID]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[AlpinistsCount]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[Walks]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[Routes]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[RouteID]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[RouteID]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[AC]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[AC]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[RouteID]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[RouteID]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[AlpinistsCount]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TOP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FF00FF"/>
          <w:sz w:val="19"/>
          <w:szCs w:val="19"/>
          <w:highlight w:val="white"/>
          <w:lang w:val="uk-UA"/>
        </w:rPr>
        <w:t>COUNT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PARTITION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[RouteID]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[AlpinistsCount]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[Walks]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[Routes]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[RouteID]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[RouteID]</w:t>
      </w:r>
    </w:p>
    <w:p w:rsidR="00CF3314" w:rsidRPr="00C63F74" w:rsidRDefault="00D22844" w:rsidP="00D22844">
      <w:pPr>
        <w:ind w:left="708"/>
        <w:rPr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[AlpinistsCount]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CF3314" w:rsidRPr="00C63F74" w:rsidRDefault="00CF3314" w:rsidP="00CF3314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4.6.</w:t>
      </w:r>
    </w:p>
    <w:p w:rsidR="00CF3314" w:rsidRPr="00C63F74" w:rsidRDefault="00D22844" w:rsidP="00D22844">
      <w:pPr>
        <w:ind w:firstLine="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1BECBD5A" wp14:editId="6428DFFD">
            <wp:extent cx="6438900" cy="34290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314" w:rsidRPr="00C63F74" w:rsidRDefault="00CF3314" w:rsidP="00CF3314">
      <w:pPr>
        <w:jc w:val="center"/>
        <w:rPr>
          <w:lang w:val="uk-UA"/>
        </w:rPr>
      </w:pPr>
      <w:r w:rsidRPr="00C63F74">
        <w:rPr>
          <w:lang w:val="uk-UA"/>
        </w:rPr>
        <w:t xml:space="preserve">Рисунок 4.6 – Результат виконання </w:t>
      </w:r>
      <w:r w:rsidR="00D22844">
        <w:rPr>
          <w:lang w:val="uk-UA"/>
        </w:rPr>
        <w:t>запиту</w:t>
      </w:r>
    </w:p>
    <w:p w:rsidR="00B17D1C" w:rsidRPr="00C63F74" w:rsidRDefault="00B17D1C" w:rsidP="00E70902">
      <w:pPr>
        <w:rPr>
          <w:lang w:val="uk-UA"/>
        </w:rPr>
      </w:pPr>
    </w:p>
    <w:p w:rsidR="00FA7560" w:rsidRPr="00D22844" w:rsidRDefault="00D22844" w:rsidP="007610F6">
      <w:pPr>
        <w:pStyle w:val="2"/>
        <w:ind w:firstLine="708"/>
        <w:rPr>
          <w:lang w:val="uk-UA"/>
        </w:rPr>
      </w:pPr>
      <w:bookmarkStart w:id="14" w:name="_Toc501063346"/>
      <w:r w:rsidRPr="00D22844">
        <w:rPr>
          <w:lang w:val="uk-UA"/>
        </w:rPr>
        <w:t>Вивести для кожного виду житла кількість альпіністів які там перебувають 2017-09-23</w:t>
      </w:r>
      <w:r w:rsidR="000D3857" w:rsidRPr="00D22844">
        <w:rPr>
          <w:lang w:val="uk-UA"/>
        </w:rPr>
        <w:t>.</w:t>
      </w:r>
      <w:bookmarkEnd w:id="14"/>
    </w:p>
    <w:p w:rsidR="00FB33F6" w:rsidRPr="00C63F74" w:rsidRDefault="00FB33F6" w:rsidP="00FB33F6">
      <w:pPr>
        <w:rPr>
          <w:lang w:val="uk-UA"/>
        </w:rPr>
      </w:pPr>
      <w:r w:rsidRPr="00C63F74">
        <w:rPr>
          <w:lang w:val="uk-UA"/>
        </w:rPr>
        <w:t>Запит: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DISTINCT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[HT]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lastRenderedPageBreak/>
        <w:tab/>
      </w:r>
      <w:r>
        <w:rPr>
          <w:rFonts w:ascii="Consolas" w:hAnsi="Consolas" w:cs="Consolas"/>
          <w:color w:val="FF00FF"/>
          <w:sz w:val="19"/>
          <w:szCs w:val="19"/>
          <w:highlight w:val="white"/>
          <w:lang w:val="uk-UA"/>
        </w:rPr>
        <w:t>COUNT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PARTITION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[HouseTypeID]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[AlpinistsCount]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[HouseOrders]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[HouseID]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[HouseID]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[HouseTypes]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[HT]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[HouseTypeID]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[HouseTypeID]</w:t>
      </w:r>
    </w:p>
    <w:p w:rsidR="00FB33F6" w:rsidRPr="00C63F74" w:rsidRDefault="00D22844" w:rsidP="00D22844">
      <w:pPr>
        <w:ind w:left="708"/>
        <w:rPr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'2017-09-23'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[DateStart]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[DateEnd]</w:t>
      </w:r>
    </w:p>
    <w:p w:rsidR="00FB33F6" w:rsidRPr="00C63F74" w:rsidRDefault="00FB33F6" w:rsidP="00FB33F6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</w:t>
      </w:r>
      <w:r w:rsidR="00FA7560" w:rsidRPr="00C63F74">
        <w:rPr>
          <w:lang w:val="uk-UA"/>
        </w:rPr>
        <w:t>7</w:t>
      </w:r>
      <w:r w:rsidRPr="00C63F74">
        <w:rPr>
          <w:lang w:val="uk-UA"/>
        </w:rPr>
        <w:t>.</w:t>
      </w:r>
    </w:p>
    <w:p w:rsidR="00FB33F6" w:rsidRPr="00C63F74" w:rsidRDefault="00D22844" w:rsidP="00D22844">
      <w:pPr>
        <w:ind w:firstLine="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6477000" cy="34671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3F6" w:rsidRPr="00C63F74" w:rsidRDefault="00FB33F6" w:rsidP="00FB33F6">
      <w:pPr>
        <w:jc w:val="center"/>
        <w:rPr>
          <w:lang w:val="uk-UA"/>
        </w:rPr>
      </w:pPr>
      <w:r w:rsidRPr="00C63F74">
        <w:rPr>
          <w:lang w:val="uk-UA"/>
        </w:rPr>
        <w:t>Рисунок 4.</w:t>
      </w:r>
      <w:r w:rsidR="00FA7560" w:rsidRPr="00C63F74">
        <w:rPr>
          <w:lang w:val="uk-UA"/>
        </w:rPr>
        <w:t>7</w:t>
      </w:r>
      <w:r w:rsidRPr="00C63F74">
        <w:rPr>
          <w:lang w:val="uk-UA"/>
        </w:rPr>
        <w:t xml:space="preserve"> – Результат виконання </w:t>
      </w:r>
      <w:r w:rsidR="00D22844">
        <w:rPr>
          <w:lang w:val="uk-UA"/>
        </w:rPr>
        <w:t>запиту</w:t>
      </w:r>
    </w:p>
    <w:p w:rsidR="00FB33F6" w:rsidRPr="00C63F74" w:rsidRDefault="00FB33F6" w:rsidP="00E70902">
      <w:pPr>
        <w:rPr>
          <w:lang w:val="uk-UA"/>
        </w:rPr>
      </w:pPr>
    </w:p>
    <w:p w:rsidR="00781BE3" w:rsidRPr="0044037F" w:rsidRDefault="00781BE3" w:rsidP="00781BE3">
      <w:pPr>
        <w:pStyle w:val="1"/>
        <w:rPr>
          <w:lang w:val="uk-UA"/>
        </w:rPr>
      </w:pPr>
      <w:bookmarkStart w:id="15" w:name="_Toc501063347"/>
      <w:r w:rsidRPr="0044037F">
        <w:rPr>
          <w:lang w:val="uk-UA"/>
        </w:rPr>
        <w:lastRenderedPageBreak/>
        <w:t>Інструкція користувача</w:t>
      </w:r>
      <w:bookmarkEnd w:id="15"/>
    </w:p>
    <w:p w:rsidR="0044037F" w:rsidRDefault="0044037F" w:rsidP="0044037F">
      <w:pPr>
        <w:pStyle w:val="a3"/>
        <w:numPr>
          <w:ilvl w:val="0"/>
          <w:numId w:val="33"/>
        </w:numPr>
        <w:rPr>
          <w:lang w:val="uk-UA"/>
        </w:rPr>
      </w:pPr>
      <w:r>
        <w:rPr>
          <w:lang w:val="uk-UA"/>
        </w:rPr>
        <w:t xml:space="preserve">Завантаження </w:t>
      </w:r>
      <w:r w:rsidR="0058508C">
        <w:rPr>
          <w:lang w:val="uk-UA"/>
        </w:rPr>
        <w:t xml:space="preserve">головної сторінки </w:t>
      </w:r>
      <w:r>
        <w:rPr>
          <w:lang w:val="uk-UA"/>
        </w:rPr>
        <w:t>веб-додатку (рисунок 5.1).</w:t>
      </w:r>
    </w:p>
    <w:p w:rsidR="0044037F" w:rsidRDefault="0058508C" w:rsidP="0044037F">
      <w:pPr>
        <w:pStyle w:val="a3"/>
        <w:ind w:left="0" w:firstLine="0"/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68B2EFF" wp14:editId="7D8A0D1C">
            <wp:extent cx="6480175" cy="351028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F" w:rsidRDefault="0044037F" w:rsidP="0058508C">
      <w:pPr>
        <w:pStyle w:val="a3"/>
        <w:ind w:left="0" w:firstLine="0"/>
        <w:jc w:val="center"/>
        <w:rPr>
          <w:lang w:val="uk-UA"/>
        </w:rPr>
      </w:pPr>
      <w:r>
        <w:rPr>
          <w:lang w:val="uk-UA"/>
        </w:rPr>
        <w:t>Рисунок 5.1 – Головна сторінка веб-дод</w:t>
      </w:r>
      <w:r w:rsidR="0058508C">
        <w:rPr>
          <w:lang w:val="uk-UA"/>
        </w:rPr>
        <w:t>атку після першого завантаження</w:t>
      </w:r>
    </w:p>
    <w:p w:rsidR="0044037F" w:rsidRDefault="0058508C" w:rsidP="0044037F">
      <w:pPr>
        <w:pStyle w:val="a3"/>
        <w:numPr>
          <w:ilvl w:val="0"/>
          <w:numId w:val="33"/>
        </w:numPr>
        <w:rPr>
          <w:lang w:val="uk-UA"/>
        </w:rPr>
      </w:pPr>
      <w:r>
        <w:rPr>
          <w:lang w:val="uk-UA"/>
        </w:rPr>
        <w:t>Перегляд статистики (загальної чи по проживанню чи харчуванню)</w:t>
      </w:r>
      <w:r w:rsidR="0044037F">
        <w:rPr>
          <w:lang w:val="uk-UA"/>
        </w:rPr>
        <w:t xml:space="preserve"> (рисунок 5.2).</w:t>
      </w:r>
    </w:p>
    <w:p w:rsidR="0044037F" w:rsidRPr="0044037F" w:rsidRDefault="0058508C" w:rsidP="0058508C">
      <w:pPr>
        <w:ind w:firstLine="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5AFAAF0" wp14:editId="61583AFE">
            <wp:extent cx="6409840" cy="347218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423" cy="347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F" w:rsidRPr="0058508C" w:rsidRDefault="0044037F" w:rsidP="0058508C">
      <w:pPr>
        <w:pStyle w:val="a3"/>
        <w:ind w:left="0" w:firstLine="0"/>
        <w:jc w:val="center"/>
        <w:rPr>
          <w:lang w:val="uk-UA"/>
        </w:rPr>
      </w:pPr>
      <w:r>
        <w:rPr>
          <w:lang w:val="uk-UA"/>
        </w:rPr>
        <w:t xml:space="preserve">Рисунок 5.2 – Сторінка </w:t>
      </w:r>
      <w:r w:rsidR="0058508C">
        <w:rPr>
          <w:lang w:val="uk-UA"/>
        </w:rPr>
        <w:t>загальної статистики</w:t>
      </w:r>
    </w:p>
    <w:p w:rsidR="0044037F" w:rsidRDefault="0044037F" w:rsidP="0044037F">
      <w:pPr>
        <w:pStyle w:val="a3"/>
        <w:numPr>
          <w:ilvl w:val="0"/>
          <w:numId w:val="33"/>
        </w:numPr>
        <w:rPr>
          <w:lang w:val="uk-UA"/>
        </w:rPr>
      </w:pPr>
      <w:r>
        <w:rPr>
          <w:lang w:val="uk-UA"/>
        </w:rPr>
        <w:lastRenderedPageBreak/>
        <w:t xml:space="preserve"> Створення нового </w:t>
      </w:r>
      <w:r w:rsidR="0058508C">
        <w:rPr>
          <w:lang w:val="uk-UA"/>
        </w:rPr>
        <w:t>звіту за певний період</w:t>
      </w:r>
      <w:r>
        <w:rPr>
          <w:lang w:val="uk-UA"/>
        </w:rPr>
        <w:t>(</w:t>
      </w:r>
      <w:r w:rsidR="0058508C">
        <w:rPr>
          <w:lang w:val="uk-UA"/>
        </w:rPr>
        <w:t>Бухгалтерський облік</w:t>
      </w:r>
      <w:r>
        <w:rPr>
          <w:lang w:val="uk-UA"/>
        </w:rPr>
        <w:t>) (рисунок 5.3).</w:t>
      </w:r>
    </w:p>
    <w:p w:rsidR="0044037F" w:rsidRDefault="0058508C" w:rsidP="0044037F">
      <w:pPr>
        <w:pStyle w:val="a3"/>
        <w:ind w:left="0" w:firstLine="0"/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CFD1039" wp14:editId="176D1BB0">
            <wp:extent cx="6480175" cy="351028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  <w:r>
        <w:rPr>
          <w:lang w:val="uk-UA"/>
        </w:rPr>
        <w:t xml:space="preserve">Рисунок 5.3 – Створення нового </w:t>
      </w:r>
      <w:r w:rsidR="0058508C">
        <w:rPr>
          <w:lang w:val="uk-UA"/>
        </w:rPr>
        <w:t>звіту</w:t>
      </w:r>
      <w:r>
        <w:rPr>
          <w:lang w:val="uk-UA"/>
        </w:rPr>
        <w:t xml:space="preserve"> </w:t>
      </w:r>
      <w:r w:rsidR="0058508C">
        <w:rPr>
          <w:lang w:val="uk-UA"/>
        </w:rPr>
        <w:t>з заданим періодом</w:t>
      </w:r>
    </w:p>
    <w:p w:rsidR="0044037F" w:rsidRDefault="0058508C" w:rsidP="0044037F">
      <w:pPr>
        <w:pStyle w:val="a3"/>
        <w:numPr>
          <w:ilvl w:val="0"/>
          <w:numId w:val="33"/>
        </w:numPr>
        <w:rPr>
          <w:lang w:val="uk-UA"/>
        </w:rPr>
      </w:pPr>
      <w:r>
        <w:rPr>
          <w:lang w:val="uk-UA"/>
        </w:rPr>
        <w:t xml:space="preserve">Перегляд та зміна поточного стану маршутів </w:t>
      </w:r>
      <w:r w:rsidR="0044037F">
        <w:rPr>
          <w:lang w:val="uk-UA"/>
        </w:rPr>
        <w:t>(рисунок 5.4).</w:t>
      </w:r>
    </w:p>
    <w:p w:rsidR="0044037F" w:rsidRDefault="0058508C" w:rsidP="0044037F">
      <w:pPr>
        <w:pStyle w:val="a3"/>
        <w:ind w:left="0" w:firstLine="0"/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0654C99" wp14:editId="51A7A1FF">
            <wp:extent cx="6480175" cy="351028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  <w:r>
        <w:rPr>
          <w:lang w:val="uk-UA"/>
        </w:rPr>
        <w:t xml:space="preserve">Рисунок 5.4 – </w:t>
      </w:r>
      <w:r w:rsidR="0058508C">
        <w:rPr>
          <w:lang w:val="uk-UA"/>
        </w:rPr>
        <w:t>Перегляд поточного стану маршутів</w:t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</w:p>
    <w:p w:rsidR="0044037F" w:rsidRDefault="0044037F" w:rsidP="0044037F">
      <w:pPr>
        <w:pStyle w:val="a3"/>
        <w:numPr>
          <w:ilvl w:val="0"/>
          <w:numId w:val="33"/>
        </w:numPr>
        <w:rPr>
          <w:lang w:val="uk-UA"/>
        </w:rPr>
      </w:pPr>
      <w:r>
        <w:rPr>
          <w:lang w:val="uk-UA"/>
        </w:rPr>
        <w:t xml:space="preserve"> </w:t>
      </w:r>
      <w:r w:rsidR="000A102F">
        <w:rPr>
          <w:lang w:val="uk-UA"/>
        </w:rPr>
        <w:t xml:space="preserve">Реєстрація нового альпініста (опціонально) </w:t>
      </w:r>
      <w:r>
        <w:rPr>
          <w:lang w:val="uk-UA"/>
        </w:rPr>
        <w:t>(рисунок 5.5).</w:t>
      </w:r>
    </w:p>
    <w:p w:rsidR="0044037F" w:rsidRDefault="0058508C" w:rsidP="0044037F">
      <w:pPr>
        <w:pStyle w:val="a3"/>
        <w:ind w:left="0" w:firstLine="0"/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3CA3372" wp14:editId="19CC7C8F">
            <wp:extent cx="6480175" cy="351028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F" w:rsidRDefault="0044037F" w:rsidP="000A102F">
      <w:pPr>
        <w:pStyle w:val="a3"/>
        <w:ind w:left="0" w:firstLine="0"/>
        <w:jc w:val="center"/>
        <w:rPr>
          <w:lang w:val="uk-UA"/>
        </w:rPr>
      </w:pPr>
      <w:r>
        <w:rPr>
          <w:lang w:val="uk-UA"/>
        </w:rPr>
        <w:t xml:space="preserve">Рисунок 5.5 – </w:t>
      </w:r>
      <w:r w:rsidR="000A102F">
        <w:rPr>
          <w:lang w:val="uk-UA"/>
        </w:rPr>
        <w:t>Реєстрація нового альпініста</w:t>
      </w:r>
    </w:p>
    <w:p w:rsidR="00781BE3" w:rsidRPr="00C63F74" w:rsidRDefault="00781BE3" w:rsidP="00781BE3">
      <w:pPr>
        <w:pStyle w:val="-"/>
      </w:pPr>
      <w:bookmarkStart w:id="16" w:name="_Toc501063348"/>
      <w:r w:rsidRPr="00C63F74">
        <w:lastRenderedPageBreak/>
        <w:t>Висновки</w:t>
      </w:r>
      <w:bookmarkEnd w:id="16"/>
    </w:p>
    <w:p w:rsidR="00614AB7" w:rsidRPr="00C63F74" w:rsidRDefault="00614AB7" w:rsidP="00614AB7">
      <w:pPr>
        <w:pStyle w:val="25"/>
      </w:pPr>
      <w:r w:rsidRPr="00C63F74">
        <w:t>В процесі виконання курсової роботи була створена платформа для</w:t>
      </w:r>
      <w:r w:rsidR="000A102F">
        <w:t xml:space="preserve"> бухгалтерського обліку, адміністрування та керування альпіністською базою</w:t>
      </w:r>
      <w:r w:rsidRPr="00C63F74">
        <w:t xml:space="preserve">. </w:t>
      </w:r>
      <w:r w:rsidR="000A102F">
        <w:t>Зараз ця система складається з веб-сервера та веб-додатку, що розташовані на одній машині, проте сервер може мати будь-яку кількість клієнтів, тому систему в подальшому можна значно розширити.</w:t>
      </w:r>
    </w:p>
    <w:p w:rsidR="00614AB7" w:rsidRPr="00C63F74" w:rsidRDefault="00614AB7" w:rsidP="00614AB7">
      <w:pPr>
        <w:pStyle w:val="25"/>
      </w:pPr>
      <w:r w:rsidRPr="00C63F74">
        <w:t xml:space="preserve">Для виконання роботи були отримані теоретичні знання та практичні навички з побудови клієнт-серверної архітектури. Отримані навички створення сервера та бази даних на ньому, роботи з базою даних за допомогою різноманітних програмних засобів, прикладного застосування баз даних. </w:t>
      </w:r>
    </w:p>
    <w:p w:rsidR="00614AB7" w:rsidRPr="00C63F74" w:rsidRDefault="000E1A1F" w:rsidP="00614AB7">
      <w:pPr>
        <w:pStyle w:val="25"/>
      </w:pPr>
      <w:bookmarkStart w:id="17" w:name="_GoBack"/>
      <w:r>
        <w:t xml:space="preserve">Також були значно поглибленні знання зі створення веб-додатків на платформі </w:t>
      </w:r>
      <w:r>
        <w:rPr>
          <w:lang w:val="en-US"/>
        </w:rPr>
        <w:t>ASP.NET MVC</w:t>
      </w:r>
      <w:r>
        <w:t>, що мають велику кількість функціоналу, а також налагодження взаємодії між веб-додатком та сервером.</w:t>
      </w:r>
    </w:p>
    <w:bookmarkEnd w:id="17"/>
    <w:p w:rsidR="00614AB7" w:rsidRPr="00C63F74" w:rsidRDefault="00614AB7" w:rsidP="00614AB7">
      <w:pPr>
        <w:pStyle w:val="25"/>
      </w:pPr>
      <w:r w:rsidRPr="00C63F74">
        <w:t xml:space="preserve">Створений </w:t>
      </w:r>
      <w:r w:rsidR="000E1A1F">
        <w:t>веб-додаток, що</w:t>
      </w:r>
      <w:r w:rsidRPr="00C63F74">
        <w:t xml:space="preserve"> вирішує проблему з </w:t>
      </w:r>
      <w:r w:rsidR="000E1A1F">
        <w:t>адмініструванням та керуванням альпіністською базою</w:t>
      </w:r>
      <w:r w:rsidRPr="00C63F74">
        <w:t>.</w:t>
      </w:r>
    </w:p>
    <w:p w:rsidR="00781BE3" w:rsidRPr="00C63F74" w:rsidRDefault="00781BE3" w:rsidP="00781BE3">
      <w:pPr>
        <w:pStyle w:val="-"/>
      </w:pPr>
      <w:bookmarkStart w:id="18" w:name="_Toc501063349"/>
      <w:r w:rsidRPr="00C63F74">
        <w:lastRenderedPageBreak/>
        <w:t>Перелік посилань</w:t>
      </w:r>
      <w:bookmarkEnd w:id="18"/>
    </w:p>
    <w:p w:rsidR="000E1A1F" w:rsidRDefault="000E1A1F" w:rsidP="000E1A1F">
      <w:pPr>
        <w:pStyle w:val="a3"/>
        <w:numPr>
          <w:ilvl w:val="0"/>
          <w:numId w:val="6"/>
        </w:numPr>
        <w:jc w:val="left"/>
        <w:rPr>
          <w:lang w:val="uk-UA"/>
        </w:rPr>
      </w:pPr>
      <w:r>
        <w:rPr>
          <w:lang w:val="uk-UA"/>
        </w:rPr>
        <w:t>Простір і</w:t>
      </w:r>
      <w:r w:rsidRPr="000E1A1F">
        <w:rPr>
          <w:lang w:val="uk-UA"/>
        </w:rPr>
        <w:t>мен Microsoft.SqlServer.Server</w:t>
      </w:r>
      <w:r>
        <w:rPr>
          <w:lang w:val="en-US"/>
        </w:rPr>
        <w:t xml:space="preserve"> </w:t>
      </w:r>
      <w:r w:rsidRPr="000E1A1F">
        <w:rPr>
          <w:lang w:val="en-US"/>
        </w:rPr>
        <w:t>.NET Framework</w:t>
      </w:r>
      <w:r>
        <w:rPr>
          <w:lang w:val="en-US"/>
        </w:rPr>
        <w:t xml:space="preserve"> </w:t>
      </w:r>
      <w:r>
        <w:rPr>
          <w:lang w:val="uk-UA"/>
        </w:rPr>
        <w:t>[Електронний ресурс]</w:t>
      </w:r>
      <w:r w:rsidRPr="000E1A1F">
        <w:rPr>
          <w:lang w:val="uk-UA"/>
        </w:rPr>
        <w:t xml:space="preserve"> </w:t>
      </w:r>
      <w:hyperlink r:id="rId40" w:history="1">
        <w:r w:rsidRPr="000E1A1F">
          <w:rPr>
            <w:rStyle w:val="a9"/>
            <w:lang w:val="uk-UA"/>
          </w:rPr>
          <w:t>https://msdn.microsoft.com/ru-ru/library/mi</w:t>
        </w:r>
        <w:r w:rsidRPr="000E1A1F">
          <w:rPr>
            <w:rStyle w:val="a9"/>
            <w:lang w:val="uk-UA"/>
          </w:rPr>
          <w:t>c</w:t>
        </w:r>
        <w:r w:rsidRPr="000E1A1F">
          <w:rPr>
            <w:rStyle w:val="a9"/>
            <w:lang w:val="uk-UA"/>
          </w:rPr>
          <w:t>rosoft.sqlserver.server(v=vs.110).aspx</w:t>
        </w:r>
      </w:hyperlink>
      <w:r w:rsidRPr="000E1A1F">
        <w:rPr>
          <w:lang w:val="uk-UA"/>
        </w:rPr>
        <w:t xml:space="preserve"> </w:t>
      </w:r>
    </w:p>
    <w:p w:rsidR="000E1A1F" w:rsidRDefault="000E1A1F" w:rsidP="009D3570">
      <w:pPr>
        <w:pStyle w:val="a3"/>
        <w:numPr>
          <w:ilvl w:val="0"/>
          <w:numId w:val="6"/>
        </w:numPr>
        <w:ind w:left="1066" w:hanging="357"/>
        <w:jc w:val="left"/>
        <w:rPr>
          <w:lang w:val="uk-UA"/>
        </w:rPr>
      </w:pPr>
      <w:r>
        <w:rPr>
          <w:lang w:val="uk-UA"/>
        </w:rPr>
        <w:t>Простір і</w:t>
      </w:r>
      <w:r w:rsidRPr="000E1A1F">
        <w:rPr>
          <w:lang w:val="uk-UA"/>
        </w:rPr>
        <w:t>мен System.Web.Mvc</w:t>
      </w:r>
      <w:r>
        <w:rPr>
          <w:lang w:val="uk-UA"/>
        </w:rPr>
        <w:t xml:space="preserve"> [Електронний ресурс]</w:t>
      </w:r>
      <w:r w:rsidRPr="000E1A1F">
        <w:rPr>
          <w:lang w:val="uk-UA"/>
        </w:rPr>
        <w:t xml:space="preserve"> </w:t>
      </w:r>
      <w:hyperlink r:id="rId41" w:history="1">
        <w:r w:rsidRPr="000E1A1F">
          <w:rPr>
            <w:rStyle w:val="a9"/>
            <w:lang w:val="uk-UA"/>
          </w:rPr>
          <w:t>https://msdn.microsoft.c</w:t>
        </w:r>
        <w:r w:rsidRPr="000E1A1F">
          <w:rPr>
            <w:rStyle w:val="a9"/>
            <w:lang w:val="uk-UA"/>
          </w:rPr>
          <w:t>o</w:t>
        </w:r>
        <w:r w:rsidRPr="000E1A1F">
          <w:rPr>
            <w:rStyle w:val="a9"/>
            <w:lang w:val="uk-UA"/>
          </w:rPr>
          <w:t>m/ru-ru/library/system.web.mvc(v=vs.118).aspx</w:t>
        </w:r>
      </w:hyperlink>
    </w:p>
    <w:p w:rsidR="00180D35" w:rsidRDefault="009D3570" w:rsidP="009D3570">
      <w:pPr>
        <w:pStyle w:val="a3"/>
        <w:numPr>
          <w:ilvl w:val="0"/>
          <w:numId w:val="6"/>
        </w:numPr>
        <w:jc w:val="left"/>
        <w:rPr>
          <w:lang w:val="uk-UA"/>
        </w:rPr>
      </w:pPr>
      <w:r w:rsidRPr="009D3570">
        <w:rPr>
          <w:lang w:val="uk-UA"/>
        </w:rPr>
        <w:t xml:space="preserve">Бібліотека </w:t>
      </w:r>
      <w:r w:rsidRPr="009D3570">
        <w:rPr>
          <w:lang w:val="en-US"/>
        </w:rPr>
        <w:t xml:space="preserve">CSS </w:t>
      </w:r>
      <w:r w:rsidRPr="009D3570">
        <w:rPr>
          <w:lang w:val="uk-UA"/>
        </w:rPr>
        <w:t xml:space="preserve">стилів </w:t>
      </w:r>
      <w:r w:rsidRPr="009D3570">
        <w:rPr>
          <w:lang w:val="en-US"/>
        </w:rPr>
        <w:t>Bootstrap 3</w:t>
      </w:r>
      <w:r w:rsidR="00192E9C" w:rsidRPr="009D3570">
        <w:rPr>
          <w:lang w:val="uk-UA"/>
        </w:rPr>
        <w:t xml:space="preserve"> [Електронний р</w:t>
      </w:r>
      <w:r>
        <w:rPr>
          <w:lang w:val="uk-UA"/>
        </w:rPr>
        <w:t>есурс]</w:t>
      </w:r>
    </w:p>
    <w:p w:rsidR="009D3570" w:rsidRPr="009D3570" w:rsidRDefault="009D3570" w:rsidP="009D3570">
      <w:pPr>
        <w:pStyle w:val="a3"/>
        <w:ind w:left="1069" w:firstLine="0"/>
        <w:jc w:val="left"/>
        <w:rPr>
          <w:lang w:val="uk-UA"/>
        </w:rPr>
      </w:pPr>
      <w:hyperlink r:id="rId42" w:history="1">
        <w:r w:rsidRPr="009D3570">
          <w:rPr>
            <w:rStyle w:val="a9"/>
            <w:lang w:val="uk-UA"/>
          </w:rPr>
          <w:t>https://ww</w:t>
        </w:r>
        <w:r w:rsidRPr="009D3570">
          <w:rPr>
            <w:rStyle w:val="a9"/>
            <w:lang w:val="uk-UA"/>
          </w:rPr>
          <w:t>w</w:t>
        </w:r>
        <w:r w:rsidRPr="009D3570">
          <w:rPr>
            <w:rStyle w:val="a9"/>
            <w:lang w:val="uk-UA"/>
          </w:rPr>
          <w:t>.w3schools.com/bootstrap/</w:t>
        </w:r>
      </w:hyperlink>
    </w:p>
    <w:p w:rsidR="00007328" w:rsidRDefault="009D3570" w:rsidP="009D3570">
      <w:pPr>
        <w:pStyle w:val="a3"/>
        <w:numPr>
          <w:ilvl w:val="0"/>
          <w:numId w:val="6"/>
        </w:numPr>
        <w:rPr>
          <w:lang w:val="uk-UA"/>
        </w:rPr>
      </w:pPr>
      <w:r>
        <w:rPr>
          <w:lang w:val="uk-UA"/>
        </w:rPr>
        <w:t xml:space="preserve">Бібліотека для створення діаграм, гістограм та графіків для </w:t>
      </w:r>
      <w:r>
        <w:rPr>
          <w:lang w:val="en-US"/>
        </w:rPr>
        <w:t>HTML5 Chart.js</w:t>
      </w:r>
      <w:r>
        <w:rPr>
          <w:lang w:val="uk-UA"/>
        </w:rPr>
        <w:t xml:space="preserve"> [Електронний ресурс]</w:t>
      </w:r>
    </w:p>
    <w:p w:rsidR="009D3570" w:rsidRPr="00C63F74" w:rsidRDefault="009D3570" w:rsidP="009D3570">
      <w:pPr>
        <w:pStyle w:val="a3"/>
        <w:ind w:left="1069" w:firstLine="0"/>
        <w:rPr>
          <w:lang w:val="uk-UA"/>
        </w:rPr>
      </w:pPr>
      <w:hyperlink r:id="rId43" w:history="1">
        <w:r w:rsidRPr="009D3570">
          <w:rPr>
            <w:rStyle w:val="a9"/>
            <w:lang w:val="uk-UA"/>
          </w:rPr>
          <w:t>http://www.chartjs.org/</w:t>
        </w:r>
      </w:hyperlink>
    </w:p>
    <w:p w:rsidR="00007328" w:rsidRDefault="009D3570" w:rsidP="009D3570">
      <w:pPr>
        <w:pStyle w:val="a3"/>
        <w:numPr>
          <w:ilvl w:val="0"/>
          <w:numId w:val="6"/>
        </w:numPr>
        <w:rPr>
          <w:lang w:val="uk-UA"/>
        </w:rPr>
      </w:pPr>
      <w:r>
        <w:rPr>
          <w:lang w:val="en-US"/>
        </w:rPr>
        <w:t xml:space="preserve">HTML </w:t>
      </w:r>
      <w:r>
        <w:rPr>
          <w:lang w:val="uk-UA"/>
        </w:rPr>
        <w:t xml:space="preserve">теги </w:t>
      </w:r>
      <w:r w:rsidR="00007328" w:rsidRPr="00C63F74">
        <w:rPr>
          <w:lang w:val="uk-UA"/>
        </w:rPr>
        <w:t xml:space="preserve">[Електронний ресурс] </w:t>
      </w:r>
    </w:p>
    <w:p w:rsidR="009D3570" w:rsidRPr="009D3570" w:rsidRDefault="009D3570" w:rsidP="009D3570">
      <w:pPr>
        <w:pStyle w:val="a3"/>
        <w:ind w:left="1069" w:firstLine="0"/>
        <w:rPr>
          <w:lang w:val="en-US"/>
        </w:rPr>
      </w:pPr>
      <w:hyperlink r:id="rId44" w:history="1">
        <w:r w:rsidRPr="009D3570">
          <w:rPr>
            <w:rStyle w:val="a9"/>
            <w:lang w:val="uk-UA"/>
          </w:rPr>
          <w:t>http://htmlbook.ru/html</w:t>
        </w:r>
      </w:hyperlink>
    </w:p>
    <w:p w:rsidR="009D3570" w:rsidRDefault="009D3570" w:rsidP="009D3570">
      <w:pPr>
        <w:pStyle w:val="a3"/>
        <w:numPr>
          <w:ilvl w:val="0"/>
          <w:numId w:val="6"/>
        </w:numPr>
        <w:rPr>
          <w:lang w:val="uk-UA"/>
        </w:rPr>
      </w:pPr>
      <w:r w:rsidRPr="009D3570">
        <w:rPr>
          <w:lang w:val="uk-UA"/>
        </w:rPr>
        <w:t>Довідник по Transact-SQL</w:t>
      </w:r>
      <w:r w:rsidR="00007328" w:rsidRPr="00C63F74">
        <w:rPr>
          <w:lang w:val="uk-UA"/>
        </w:rPr>
        <w:t xml:space="preserve"> [Електронний ресурс] </w:t>
      </w:r>
    </w:p>
    <w:p w:rsidR="009D3570" w:rsidRDefault="00C57FFA" w:rsidP="009D3570">
      <w:pPr>
        <w:pStyle w:val="a3"/>
        <w:ind w:left="1069" w:firstLine="0"/>
        <w:rPr>
          <w:lang w:val="uk-UA"/>
        </w:rPr>
      </w:pPr>
      <w:hyperlink r:id="rId45" w:history="1">
        <w:r w:rsidR="009D3570" w:rsidRPr="00C57FFA">
          <w:rPr>
            <w:rStyle w:val="a9"/>
            <w:lang w:val="uk-UA"/>
          </w:rPr>
          <w:t>https://docs.microsoft.com/ru-ru/sql/t-sql/language-reference</w:t>
        </w:r>
      </w:hyperlink>
    </w:p>
    <w:p w:rsidR="00033B78" w:rsidRPr="00E409FA" w:rsidRDefault="00E409FA" w:rsidP="00E409FA">
      <w:pPr>
        <w:pStyle w:val="a3"/>
        <w:numPr>
          <w:ilvl w:val="0"/>
          <w:numId w:val="6"/>
        </w:numPr>
        <w:rPr>
          <w:lang w:val="uk-UA"/>
        </w:rPr>
      </w:pPr>
      <w:r>
        <w:rPr>
          <w:lang w:val="uk-UA"/>
        </w:rPr>
        <w:t>Репозиторій проекту (</w:t>
      </w:r>
      <w:r>
        <w:rPr>
          <w:lang w:val="en-US"/>
        </w:rPr>
        <w:t xml:space="preserve">GitHub) </w:t>
      </w:r>
      <w:r w:rsidRPr="00C63F74">
        <w:rPr>
          <w:lang w:val="uk-UA"/>
        </w:rPr>
        <w:t>[Електронний ресурс]</w:t>
      </w:r>
    </w:p>
    <w:p w:rsidR="00E409FA" w:rsidRPr="00E409FA" w:rsidRDefault="00E409FA" w:rsidP="00E409FA">
      <w:pPr>
        <w:pStyle w:val="a3"/>
        <w:ind w:left="1069" w:firstLine="0"/>
        <w:rPr>
          <w:lang w:val="uk-UA"/>
        </w:rPr>
      </w:pPr>
      <w:hyperlink r:id="rId46" w:history="1">
        <w:r w:rsidRPr="00E409FA">
          <w:rPr>
            <w:rStyle w:val="a9"/>
            <w:lang w:val="uk-UA"/>
          </w:rPr>
          <w:t>https://github.com/ValentineGladyshko/Database-Coursework</w:t>
        </w:r>
      </w:hyperlink>
    </w:p>
    <w:sectPr w:rsidR="00E409FA" w:rsidRPr="00E409FA" w:rsidSect="0076358D">
      <w:headerReference w:type="default" r:id="rId47"/>
      <w:footerReference w:type="default" r:id="rId48"/>
      <w:pgSz w:w="11906" w:h="16838" w:code="9"/>
      <w:pgMar w:top="1134" w:right="567" w:bottom="1134" w:left="1134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5416" w:rsidRDefault="00DA5416" w:rsidP="000A1376">
      <w:pPr>
        <w:spacing w:line="240" w:lineRule="auto"/>
      </w:pPr>
      <w:r>
        <w:separator/>
      </w:r>
    </w:p>
  </w:endnote>
  <w:endnote w:type="continuationSeparator" w:id="0">
    <w:p w:rsidR="00DA5416" w:rsidRDefault="00DA5416" w:rsidP="000A137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32956966"/>
      <w:docPartObj>
        <w:docPartGallery w:val="Page Numbers (Bottom of Page)"/>
        <w:docPartUnique/>
      </w:docPartObj>
    </w:sdtPr>
    <w:sdtContent>
      <w:p w:rsidR="0083286D" w:rsidRDefault="0083286D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</w:t>
        </w:r>
        <w:r>
          <w:fldChar w:fldCharType="end"/>
        </w:r>
      </w:p>
    </w:sdtContent>
  </w:sdt>
  <w:p w:rsidR="0083286D" w:rsidRDefault="0083286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5416" w:rsidRDefault="00DA5416" w:rsidP="000A1376">
      <w:pPr>
        <w:spacing w:line="240" w:lineRule="auto"/>
      </w:pPr>
      <w:r>
        <w:separator/>
      </w:r>
    </w:p>
  </w:footnote>
  <w:footnote w:type="continuationSeparator" w:id="0">
    <w:p w:rsidR="00DA5416" w:rsidRDefault="00DA5416" w:rsidP="000A137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10F6" w:rsidRDefault="007610F6">
    <w:pPr>
      <w:pStyle w:val="a5"/>
      <w:jc w:val="right"/>
    </w:pPr>
  </w:p>
  <w:p w:rsidR="007610F6" w:rsidRDefault="007610F6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16BA7"/>
    <w:multiLevelType w:val="multilevel"/>
    <w:tmpl w:val="813EA066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591941"/>
    <w:multiLevelType w:val="hybridMultilevel"/>
    <w:tmpl w:val="EC2849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D955F3"/>
    <w:multiLevelType w:val="hybridMultilevel"/>
    <w:tmpl w:val="404E6D0E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D413EE"/>
    <w:multiLevelType w:val="multilevel"/>
    <w:tmpl w:val="D506F2B2"/>
    <w:styleLink w:val="40"/>
    <w:lvl w:ilvl="0">
      <w:start w:val="1"/>
      <w:numFmt w:val="decimal"/>
      <w:lvlText w:val="1.%1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4" w15:restartNumberingAfterBreak="0">
    <w:nsid w:val="0D594F77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5" w15:restartNumberingAfterBreak="0">
    <w:nsid w:val="0E323D5F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6" w15:restartNumberingAfterBreak="0">
    <w:nsid w:val="0FB00528"/>
    <w:multiLevelType w:val="hybridMultilevel"/>
    <w:tmpl w:val="F5C2CFE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3F96E14"/>
    <w:multiLevelType w:val="multilevel"/>
    <w:tmpl w:val="7E9E0372"/>
    <w:styleLink w:val="30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8" w15:restartNumberingAfterBreak="0">
    <w:nsid w:val="1A350EAD"/>
    <w:multiLevelType w:val="multilevel"/>
    <w:tmpl w:val="6CD6B03A"/>
    <w:styleLink w:val="20"/>
    <w:lvl w:ilvl="0">
      <w:start w:val="1"/>
      <w:numFmt w:val="decimal"/>
      <w:lvlText w:val="%1"/>
      <w:lvlJc w:val="center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1D324F1E"/>
    <w:multiLevelType w:val="hybridMultilevel"/>
    <w:tmpl w:val="EC3075AA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238D0E09"/>
    <w:multiLevelType w:val="hybridMultilevel"/>
    <w:tmpl w:val="278A2D72"/>
    <w:lvl w:ilvl="0" w:tplc="9C0CE366">
      <w:numFmt w:val="bullet"/>
      <w:pStyle w:val="10"/>
      <w:lvlText w:val="–"/>
      <w:lvlJc w:val="left"/>
      <w:pPr>
        <w:ind w:left="107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25B60316"/>
    <w:multiLevelType w:val="hybridMultilevel"/>
    <w:tmpl w:val="EAF8C8EA"/>
    <w:lvl w:ilvl="0" w:tplc="C28E658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2" w15:restartNumberingAfterBreak="0">
    <w:nsid w:val="278012B5"/>
    <w:multiLevelType w:val="hybridMultilevel"/>
    <w:tmpl w:val="0BA4F152"/>
    <w:lvl w:ilvl="0" w:tplc="FD04283A">
      <w:start w:val="1"/>
      <w:numFmt w:val="decimal"/>
      <w:lvlText w:val="%1."/>
      <w:lvlJc w:val="left"/>
      <w:pPr>
        <w:ind w:left="1069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8F85A3A"/>
    <w:multiLevelType w:val="hybridMultilevel"/>
    <w:tmpl w:val="5A84CD7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EDA2CA9"/>
    <w:multiLevelType w:val="hybridMultilevel"/>
    <w:tmpl w:val="E9C82EAA"/>
    <w:lvl w:ilvl="0" w:tplc="20AA786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FB3321A"/>
    <w:multiLevelType w:val="hybridMultilevel"/>
    <w:tmpl w:val="AD72981A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6" w15:restartNumberingAfterBreak="0">
    <w:nsid w:val="37270955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17" w15:restartNumberingAfterBreak="0">
    <w:nsid w:val="39B51CDD"/>
    <w:multiLevelType w:val="hybridMultilevel"/>
    <w:tmpl w:val="0ED6A8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AB59EF"/>
    <w:multiLevelType w:val="multilevel"/>
    <w:tmpl w:val="B32ACE34"/>
    <w:styleLink w:val="11"/>
    <w:lvl w:ilvl="0">
      <w:start w:val="1"/>
      <w:numFmt w:val="decimal"/>
      <w:lvlText w:val="%1"/>
      <w:lvlJc w:val="center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9" w15:restartNumberingAfterBreak="0">
    <w:nsid w:val="42114F81"/>
    <w:multiLevelType w:val="hybridMultilevel"/>
    <w:tmpl w:val="9F5861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9C728D"/>
    <w:multiLevelType w:val="multilevel"/>
    <w:tmpl w:val="8EEEADC4"/>
    <w:lvl w:ilvl="0">
      <w:start w:val="1"/>
      <w:numFmt w:val="russianLower"/>
      <w:suff w:val="space"/>
      <w:lvlText w:val="%1)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18" w:firstLine="0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2126" w:firstLine="0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2835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4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1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08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65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922" w:hanging="357"/>
      </w:pPr>
      <w:rPr>
        <w:rFonts w:hint="default"/>
      </w:rPr>
    </w:lvl>
  </w:abstractNum>
  <w:abstractNum w:abstractNumId="21" w15:restartNumberingAfterBreak="0">
    <w:nsid w:val="4C55116D"/>
    <w:multiLevelType w:val="hybridMultilevel"/>
    <w:tmpl w:val="5AFC0496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2B6606B"/>
    <w:multiLevelType w:val="hybridMultilevel"/>
    <w:tmpl w:val="794E2B66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3187F3F"/>
    <w:multiLevelType w:val="hybridMultilevel"/>
    <w:tmpl w:val="AA9EEF4A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4" w15:restartNumberingAfterBreak="0">
    <w:nsid w:val="5507264E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25" w15:restartNumberingAfterBreak="0">
    <w:nsid w:val="55BE1DF9"/>
    <w:multiLevelType w:val="hybridMultilevel"/>
    <w:tmpl w:val="1974C842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6" w15:restartNumberingAfterBreak="0">
    <w:nsid w:val="56901442"/>
    <w:multiLevelType w:val="hybridMultilevel"/>
    <w:tmpl w:val="BB3EF092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7" w15:restartNumberingAfterBreak="0">
    <w:nsid w:val="60E902C8"/>
    <w:multiLevelType w:val="hybridMultilevel"/>
    <w:tmpl w:val="CF3A5866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4FB4E56"/>
    <w:multiLevelType w:val="hybridMultilevel"/>
    <w:tmpl w:val="E06AFA30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9" w15:restartNumberingAfterBreak="0">
    <w:nsid w:val="66EA5A4A"/>
    <w:multiLevelType w:val="hybridMultilevel"/>
    <w:tmpl w:val="4372E736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0" w15:restartNumberingAfterBreak="0">
    <w:nsid w:val="696F2518"/>
    <w:multiLevelType w:val="hybridMultilevel"/>
    <w:tmpl w:val="90C682D6"/>
    <w:lvl w:ilvl="0" w:tplc="A7C475E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CF95D72"/>
    <w:multiLevelType w:val="hybridMultilevel"/>
    <w:tmpl w:val="31FC02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2992496"/>
    <w:multiLevelType w:val="hybridMultilevel"/>
    <w:tmpl w:val="385C881A"/>
    <w:lvl w:ilvl="0" w:tplc="B734C9AE">
      <w:start w:val="1"/>
      <w:numFmt w:val="russianLower"/>
      <w:lvlText w:val="%1)"/>
      <w:lvlJc w:val="left"/>
      <w:pPr>
        <w:ind w:left="1077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797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3" w15:restartNumberingAfterBreak="0">
    <w:nsid w:val="7A002057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num w:numId="1">
    <w:abstractNumId w:val="18"/>
  </w:num>
  <w:num w:numId="2">
    <w:abstractNumId w:val="8"/>
  </w:num>
  <w:num w:numId="3">
    <w:abstractNumId w:val="7"/>
  </w:num>
  <w:num w:numId="4">
    <w:abstractNumId w:val="3"/>
  </w:num>
  <w:num w:numId="5">
    <w:abstractNumId w:val="0"/>
  </w:num>
  <w:num w:numId="6">
    <w:abstractNumId w:val="12"/>
  </w:num>
  <w:num w:numId="7">
    <w:abstractNumId w:val="10"/>
  </w:num>
  <w:num w:numId="8">
    <w:abstractNumId w:val="32"/>
  </w:num>
  <w:num w:numId="9">
    <w:abstractNumId w:val="13"/>
  </w:num>
  <w:num w:numId="10">
    <w:abstractNumId w:val="2"/>
  </w:num>
  <w:num w:numId="11">
    <w:abstractNumId w:val="20"/>
  </w:num>
  <w:num w:numId="12">
    <w:abstractNumId w:val="16"/>
  </w:num>
  <w:num w:numId="13">
    <w:abstractNumId w:val="5"/>
  </w:num>
  <w:num w:numId="14">
    <w:abstractNumId w:val="24"/>
  </w:num>
  <w:num w:numId="15">
    <w:abstractNumId w:val="33"/>
  </w:num>
  <w:num w:numId="16">
    <w:abstractNumId w:val="4"/>
  </w:num>
  <w:num w:numId="17">
    <w:abstractNumId w:val="22"/>
  </w:num>
  <w:num w:numId="18">
    <w:abstractNumId w:val="27"/>
  </w:num>
  <w:num w:numId="19">
    <w:abstractNumId w:val="10"/>
  </w:num>
  <w:num w:numId="20">
    <w:abstractNumId w:val="31"/>
  </w:num>
  <w:num w:numId="21">
    <w:abstractNumId w:val="32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2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>
    <w:abstractNumId w:val="1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1"/>
  </w:num>
  <w:num w:numId="31">
    <w:abstractNumId w:val="14"/>
  </w:num>
  <w:num w:numId="32">
    <w:abstractNumId w:val="17"/>
  </w:num>
  <w:num w:numId="33">
    <w:abstractNumId w:val="19"/>
  </w:num>
  <w:num w:numId="34">
    <w:abstractNumId w:val="6"/>
  </w:num>
  <w:num w:numId="35">
    <w:abstractNumId w:val="30"/>
  </w:num>
  <w:num w:numId="36">
    <w:abstractNumId w:val="1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70BD"/>
    <w:rsid w:val="00002066"/>
    <w:rsid w:val="00003E48"/>
    <w:rsid w:val="00004421"/>
    <w:rsid w:val="00006161"/>
    <w:rsid w:val="00007328"/>
    <w:rsid w:val="000116DD"/>
    <w:rsid w:val="000142A1"/>
    <w:rsid w:val="00024B54"/>
    <w:rsid w:val="00033B78"/>
    <w:rsid w:val="0003599F"/>
    <w:rsid w:val="00035A0F"/>
    <w:rsid w:val="00042609"/>
    <w:rsid w:val="00044048"/>
    <w:rsid w:val="000521D6"/>
    <w:rsid w:val="00054D94"/>
    <w:rsid w:val="00055FAF"/>
    <w:rsid w:val="00063E86"/>
    <w:rsid w:val="00065E63"/>
    <w:rsid w:val="00067C5F"/>
    <w:rsid w:val="000778AC"/>
    <w:rsid w:val="00080049"/>
    <w:rsid w:val="00083BA3"/>
    <w:rsid w:val="00083C37"/>
    <w:rsid w:val="0009068D"/>
    <w:rsid w:val="00090952"/>
    <w:rsid w:val="000A0307"/>
    <w:rsid w:val="000A102F"/>
    <w:rsid w:val="000A12E3"/>
    <w:rsid w:val="000A1376"/>
    <w:rsid w:val="000A309B"/>
    <w:rsid w:val="000A57BE"/>
    <w:rsid w:val="000B4022"/>
    <w:rsid w:val="000C247B"/>
    <w:rsid w:val="000C3B82"/>
    <w:rsid w:val="000C5938"/>
    <w:rsid w:val="000C6AED"/>
    <w:rsid w:val="000D2FD7"/>
    <w:rsid w:val="000D3857"/>
    <w:rsid w:val="000D57EE"/>
    <w:rsid w:val="000D6DEA"/>
    <w:rsid w:val="000E1A1F"/>
    <w:rsid w:val="000F3E77"/>
    <w:rsid w:val="000F4FF7"/>
    <w:rsid w:val="000F584D"/>
    <w:rsid w:val="00100ED6"/>
    <w:rsid w:val="00101802"/>
    <w:rsid w:val="00101FA1"/>
    <w:rsid w:val="0010776E"/>
    <w:rsid w:val="00110582"/>
    <w:rsid w:val="00116891"/>
    <w:rsid w:val="001332BA"/>
    <w:rsid w:val="00134B22"/>
    <w:rsid w:val="00135794"/>
    <w:rsid w:val="001357D8"/>
    <w:rsid w:val="00141C5C"/>
    <w:rsid w:val="001425A3"/>
    <w:rsid w:val="001507E2"/>
    <w:rsid w:val="001522A3"/>
    <w:rsid w:val="001556BA"/>
    <w:rsid w:val="00156027"/>
    <w:rsid w:val="0015687D"/>
    <w:rsid w:val="00167DE2"/>
    <w:rsid w:val="0017054D"/>
    <w:rsid w:val="00172BF2"/>
    <w:rsid w:val="0017571E"/>
    <w:rsid w:val="0018032D"/>
    <w:rsid w:val="00180D35"/>
    <w:rsid w:val="00180F15"/>
    <w:rsid w:val="00185725"/>
    <w:rsid w:val="00185B33"/>
    <w:rsid w:val="00186575"/>
    <w:rsid w:val="001916BE"/>
    <w:rsid w:val="00192D04"/>
    <w:rsid w:val="00192E9C"/>
    <w:rsid w:val="001A7005"/>
    <w:rsid w:val="001C5ED9"/>
    <w:rsid w:val="001D0A3F"/>
    <w:rsid w:val="001D3DBE"/>
    <w:rsid w:val="001E194A"/>
    <w:rsid w:val="001F24A5"/>
    <w:rsid w:val="00201496"/>
    <w:rsid w:val="00202CC5"/>
    <w:rsid w:val="00213929"/>
    <w:rsid w:val="002311B3"/>
    <w:rsid w:val="00234FBA"/>
    <w:rsid w:val="00236593"/>
    <w:rsid w:val="0023679C"/>
    <w:rsid w:val="00246769"/>
    <w:rsid w:val="00246B70"/>
    <w:rsid w:val="0025211D"/>
    <w:rsid w:val="00253154"/>
    <w:rsid w:val="00267794"/>
    <w:rsid w:val="002703E4"/>
    <w:rsid w:val="00273194"/>
    <w:rsid w:val="00290101"/>
    <w:rsid w:val="00295907"/>
    <w:rsid w:val="002977F2"/>
    <w:rsid w:val="002A7A9A"/>
    <w:rsid w:val="002B15A4"/>
    <w:rsid w:val="002B6D15"/>
    <w:rsid w:val="002B727C"/>
    <w:rsid w:val="002D137C"/>
    <w:rsid w:val="002D162B"/>
    <w:rsid w:val="002D581E"/>
    <w:rsid w:val="002E04F1"/>
    <w:rsid w:val="002E2729"/>
    <w:rsid w:val="002E3897"/>
    <w:rsid w:val="002E49EE"/>
    <w:rsid w:val="002F12A1"/>
    <w:rsid w:val="002F2A22"/>
    <w:rsid w:val="002F3FBC"/>
    <w:rsid w:val="002F5AB5"/>
    <w:rsid w:val="00310399"/>
    <w:rsid w:val="00324322"/>
    <w:rsid w:val="00324968"/>
    <w:rsid w:val="003312A4"/>
    <w:rsid w:val="00351033"/>
    <w:rsid w:val="00351F7A"/>
    <w:rsid w:val="0035697C"/>
    <w:rsid w:val="003573B8"/>
    <w:rsid w:val="00357678"/>
    <w:rsid w:val="00364F0B"/>
    <w:rsid w:val="003730F3"/>
    <w:rsid w:val="00381889"/>
    <w:rsid w:val="00385687"/>
    <w:rsid w:val="003858F5"/>
    <w:rsid w:val="00387BE8"/>
    <w:rsid w:val="00392A3F"/>
    <w:rsid w:val="003A261E"/>
    <w:rsid w:val="003A4072"/>
    <w:rsid w:val="003A6EF0"/>
    <w:rsid w:val="003C4D4A"/>
    <w:rsid w:val="003D39B9"/>
    <w:rsid w:val="003D4E53"/>
    <w:rsid w:val="003E1B12"/>
    <w:rsid w:val="003E40EA"/>
    <w:rsid w:val="003F123D"/>
    <w:rsid w:val="003F2348"/>
    <w:rsid w:val="003F6F70"/>
    <w:rsid w:val="003F774B"/>
    <w:rsid w:val="00402499"/>
    <w:rsid w:val="00403478"/>
    <w:rsid w:val="00404776"/>
    <w:rsid w:val="004138C9"/>
    <w:rsid w:val="00425FD2"/>
    <w:rsid w:val="0042613F"/>
    <w:rsid w:val="00426623"/>
    <w:rsid w:val="0044037F"/>
    <w:rsid w:val="00441BA3"/>
    <w:rsid w:val="00447DB0"/>
    <w:rsid w:val="00450977"/>
    <w:rsid w:val="00451796"/>
    <w:rsid w:val="00452658"/>
    <w:rsid w:val="0045309B"/>
    <w:rsid w:val="00456AF4"/>
    <w:rsid w:val="00456CCA"/>
    <w:rsid w:val="0046014B"/>
    <w:rsid w:val="0047684B"/>
    <w:rsid w:val="0048109A"/>
    <w:rsid w:val="004841CC"/>
    <w:rsid w:val="004855C6"/>
    <w:rsid w:val="00490995"/>
    <w:rsid w:val="00495B7D"/>
    <w:rsid w:val="004A1308"/>
    <w:rsid w:val="004A6E50"/>
    <w:rsid w:val="004B0143"/>
    <w:rsid w:val="004B08CB"/>
    <w:rsid w:val="004B2B6C"/>
    <w:rsid w:val="004C156B"/>
    <w:rsid w:val="004D2490"/>
    <w:rsid w:val="004D634B"/>
    <w:rsid w:val="004D716B"/>
    <w:rsid w:val="004D7CE3"/>
    <w:rsid w:val="004E34F1"/>
    <w:rsid w:val="004E7288"/>
    <w:rsid w:val="004F142D"/>
    <w:rsid w:val="0050005B"/>
    <w:rsid w:val="005010BE"/>
    <w:rsid w:val="00501FBC"/>
    <w:rsid w:val="00510E41"/>
    <w:rsid w:val="005121E2"/>
    <w:rsid w:val="00514BCE"/>
    <w:rsid w:val="0052312F"/>
    <w:rsid w:val="0052433D"/>
    <w:rsid w:val="005427ED"/>
    <w:rsid w:val="00542CA7"/>
    <w:rsid w:val="0055009B"/>
    <w:rsid w:val="005500F9"/>
    <w:rsid w:val="00557966"/>
    <w:rsid w:val="00562A05"/>
    <w:rsid w:val="0056447B"/>
    <w:rsid w:val="00583294"/>
    <w:rsid w:val="0058508C"/>
    <w:rsid w:val="00587EF5"/>
    <w:rsid w:val="00590B1A"/>
    <w:rsid w:val="00594A75"/>
    <w:rsid w:val="005977DD"/>
    <w:rsid w:val="005A0F5A"/>
    <w:rsid w:val="005A4AE3"/>
    <w:rsid w:val="005A4F8F"/>
    <w:rsid w:val="005A55C4"/>
    <w:rsid w:val="005A73D2"/>
    <w:rsid w:val="005B02C3"/>
    <w:rsid w:val="005B3021"/>
    <w:rsid w:val="005B4311"/>
    <w:rsid w:val="005B6AF1"/>
    <w:rsid w:val="005C0935"/>
    <w:rsid w:val="005C496E"/>
    <w:rsid w:val="005C6719"/>
    <w:rsid w:val="005D0265"/>
    <w:rsid w:val="005D273B"/>
    <w:rsid w:val="005E226C"/>
    <w:rsid w:val="005F4EF8"/>
    <w:rsid w:val="005F5379"/>
    <w:rsid w:val="005F5694"/>
    <w:rsid w:val="00606D67"/>
    <w:rsid w:val="0061111A"/>
    <w:rsid w:val="0061348E"/>
    <w:rsid w:val="00614504"/>
    <w:rsid w:val="00614AB7"/>
    <w:rsid w:val="006237B5"/>
    <w:rsid w:val="006246FC"/>
    <w:rsid w:val="006310F3"/>
    <w:rsid w:val="00633E5F"/>
    <w:rsid w:val="006432CB"/>
    <w:rsid w:val="006469B5"/>
    <w:rsid w:val="00650DD6"/>
    <w:rsid w:val="00665A30"/>
    <w:rsid w:val="006662CC"/>
    <w:rsid w:val="006670D1"/>
    <w:rsid w:val="00667D9B"/>
    <w:rsid w:val="00673EAA"/>
    <w:rsid w:val="0067412B"/>
    <w:rsid w:val="0067449F"/>
    <w:rsid w:val="006744C2"/>
    <w:rsid w:val="00683350"/>
    <w:rsid w:val="006A027E"/>
    <w:rsid w:val="006A1CF4"/>
    <w:rsid w:val="006A4C91"/>
    <w:rsid w:val="006B0BFB"/>
    <w:rsid w:val="006B1EA4"/>
    <w:rsid w:val="006B52FB"/>
    <w:rsid w:val="006B5AA1"/>
    <w:rsid w:val="006B7DF7"/>
    <w:rsid w:val="006C2715"/>
    <w:rsid w:val="006C3CBD"/>
    <w:rsid w:val="006D2148"/>
    <w:rsid w:val="006D25DF"/>
    <w:rsid w:val="006D2BB2"/>
    <w:rsid w:val="006D3B00"/>
    <w:rsid w:val="006D700A"/>
    <w:rsid w:val="006E0847"/>
    <w:rsid w:val="006E0898"/>
    <w:rsid w:val="006F0376"/>
    <w:rsid w:val="006F1895"/>
    <w:rsid w:val="0070572B"/>
    <w:rsid w:val="00706B29"/>
    <w:rsid w:val="00707255"/>
    <w:rsid w:val="00711B74"/>
    <w:rsid w:val="00713264"/>
    <w:rsid w:val="0071353A"/>
    <w:rsid w:val="00717EBB"/>
    <w:rsid w:val="007209E7"/>
    <w:rsid w:val="00736D45"/>
    <w:rsid w:val="00737B8E"/>
    <w:rsid w:val="00740999"/>
    <w:rsid w:val="00740CA0"/>
    <w:rsid w:val="00740E49"/>
    <w:rsid w:val="00741395"/>
    <w:rsid w:val="007435A4"/>
    <w:rsid w:val="007448F7"/>
    <w:rsid w:val="007536A5"/>
    <w:rsid w:val="00754F1A"/>
    <w:rsid w:val="007610F6"/>
    <w:rsid w:val="0076358D"/>
    <w:rsid w:val="00765CA2"/>
    <w:rsid w:val="0076770E"/>
    <w:rsid w:val="00770254"/>
    <w:rsid w:val="00772F64"/>
    <w:rsid w:val="00780D76"/>
    <w:rsid w:val="00781BE3"/>
    <w:rsid w:val="00785194"/>
    <w:rsid w:val="007864C5"/>
    <w:rsid w:val="00787A38"/>
    <w:rsid w:val="0079655C"/>
    <w:rsid w:val="007A3632"/>
    <w:rsid w:val="007A7327"/>
    <w:rsid w:val="007B45DB"/>
    <w:rsid w:val="007C5297"/>
    <w:rsid w:val="007C6B87"/>
    <w:rsid w:val="007C6BE4"/>
    <w:rsid w:val="007D79E9"/>
    <w:rsid w:val="007E2959"/>
    <w:rsid w:val="007E4933"/>
    <w:rsid w:val="007E55BD"/>
    <w:rsid w:val="007F01F9"/>
    <w:rsid w:val="007F33A1"/>
    <w:rsid w:val="007F52D3"/>
    <w:rsid w:val="00801272"/>
    <w:rsid w:val="00801780"/>
    <w:rsid w:val="00801EBF"/>
    <w:rsid w:val="008037DB"/>
    <w:rsid w:val="00803D1A"/>
    <w:rsid w:val="00804F54"/>
    <w:rsid w:val="0081373B"/>
    <w:rsid w:val="00813838"/>
    <w:rsid w:val="00817B13"/>
    <w:rsid w:val="008210E0"/>
    <w:rsid w:val="00825823"/>
    <w:rsid w:val="00826B76"/>
    <w:rsid w:val="008273A9"/>
    <w:rsid w:val="00831E74"/>
    <w:rsid w:val="0083286D"/>
    <w:rsid w:val="008431EC"/>
    <w:rsid w:val="0084428E"/>
    <w:rsid w:val="00855458"/>
    <w:rsid w:val="0086166C"/>
    <w:rsid w:val="00864DD3"/>
    <w:rsid w:val="008675F2"/>
    <w:rsid w:val="0087214E"/>
    <w:rsid w:val="00880CF4"/>
    <w:rsid w:val="008857A8"/>
    <w:rsid w:val="00893FD6"/>
    <w:rsid w:val="008A1120"/>
    <w:rsid w:val="008A358C"/>
    <w:rsid w:val="008A74D3"/>
    <w:rsid w:val="008B3CF9"/>
    <w:rsid w:val="008B43E6"/>
    <w:rsid w:val="008B7C5D"/>
    <w:rsid w:val="008C6F61"/>
    <w:rsid w:val="008D1AA4"/>
    <w:rsid w:val="008D58A2"/>
    <w:rsid w:val="008D7DC8"/>
    <w:rsid w:val="008E7626"/>
    <w:rsid w:val="008F1000"/>
    <w:rsid w:val="008F4394"/>
    <w:rsid w:val="008F5294"/>
    <w:rsid w:val="008F72BF"/>
    <w:rsid w:val="00900CA8"/>
    <w:rsid w:val="00901B3B"/>
    <w:rsid w:val="00902077"/>
    <w:rsid w:val="00902B13"/>
    <w:rsid w:val="009039C8"/>
    <w:rsid w:val="00912D02"/>
    <w:rsid w:val="00922B62"/>
    <w:rsid w:val="00923C9D"/>
    <w:rsid w:val="009245AD"/>
    <w:rsid w:val="009273ED"/>
    <w:rsid w:val="009308E9"/>
    <w:rsid w:val="0093637E"/>
    <w:rsid w:val="009418F3"/>
    <w:rsid w:val="00942302"/>
    <w:rsid w:val="009623D4"/>
    <w:rsid w:val="00963B6B"/>
    <w:rsid w:val="00967A74"/>
    <w:rsid w:val="00973EF5"/>
    <w:rsid w:val="00975F82"/>
    <w:rsid w:val="00977D62"/>
    <w:rsid w:val="009801BD"/>
    <w:rsid w:val="00984597"/>
    <w:rsid w:val="009859E8"/>
    <w:rsid w:val="009B1E31"/>
    <w:rsid w:val="009B2DB6"/>
    <w:rsid w:val="009B43A6"/>
    <w:rsid w:val="009B49E0"/>
    <w:rsid w:val="009C1A78"/>
    <w:rsid w:val="009C4C6E"/>
    <w:rsid w:val="009C68D1"/>
    <w:rsid w:val="009D3570"/>
    <w:rsid w:val="009E0775"/>
    <w:rsid w:val="009E5B29"/>
    <w:rsid w:val="009E7F85"/>
    <w:rsid w:val="00A01771"/>
    <w:rsid w:val="00A06599"/>
    <w:rsid w:val="00A10076"/>
    <w:rsid w:val="00A11349"/>
    <w:rsid w:val="00A165C7"/>
    <w:rsid w:val="00A311A2"/>
    <w:rsid w:val="00A32AA6"/>
    <w:rsid w:val="00A35829"/>
    <w:rsid w:val="00A40A1B"/>
    <w:rsid w:val="00A446F4"/>
    <w:rsid w:val="00A44C50"/>
    <w:rsid w:val="00A474E9"/>
    <w:rsid w:val="00A54FC9"/>
    <w:rsid w:val="00A57448"/>
    <w:rsid w:val="00A70A06"/>
    <w:rsid w:val="00A861F7"/>
    <w:rsid w:val="00A86632"/>
    <w:rsid w:val="00A94B17"/>
    <w:rsid w:val="00A9673C"/>
    <w:rsid w:val="00AA008B"/>
    <w:rsid w:val="00AA2801"/>
    <w:rsid w:val="00AB6206"/>
    <w:rsid w:val="00AC4025"/>
    <w:rsid w:val="00AE264C"/>
    <w:rsid w:val="00AE5428"/>
    <w:rsid w:val="00AF33DF"/>
    <w:rsid w:val="00AF381C"/>
    <w:rsid w:val="00AF424B"/>
    <w:rsid w:val="00AF42DD"/>
    <w:rsid w:val="00B01123"/>
    <w:rsid w:val="00B04C4C"/>
    <w:rsid w:val="00B0558B"/>
    <w:rsid w:val="00B10ED2"/>
    <w:rsid w:val="00B14467"/>
    <w:rsid w:val="00B17D1C"/>
    <w:rsid w:val="00B23CFB"/>
    <w:rsid w:val="00B23F97"/>
    <w:rsid w:val="00B25653"/>
    <w:rsid w:val="00B269FD"/>
    <w:rsid w:val="00B3451A"/>
    <w:rsid w:val="00B368A8"/>
    <w:rsid w:val="00B5470A"/>
    <w:rsid w:val="00B56F3B"/>
    <w:rsid w:val="00B60725"/>
    <w:rsid w:val="00B63F64"/>
    <w:rsid w:val="00B72A86"/>
    <w:rsid w:val="00B7585F"/>
    <w:rsid w:val="00B75C0A"/>
    <w:rsid w:val="00B7756F"/>
    <w:rsid w:val="00B77CF7"/>
    <w:rsid w:val="00B80781"/>
    <w:rsid w:val="00B81B84"/>
    <w:rsid w:val="00B85F18"/>
    <w:rsid w:val="00BB163C"/>
    <w:rsid w:val="00BC5CF5"/>
    <w:rsid w:val="00BC716A"/>
    <w:rsid w:val="00BD4BB3"/>
    <w:rsid w:val="00BE63E3"/>
    <w:rsid w:val="00BF069A"/>
    <w:rsid w:val="00BF15F1"/>
    <w:rsid w:val="00C06F44"/>
    <w:rsid w:val="00C2015D"/>
    <w:rsid w:val="00C25312"/>
    <w:rsid w:val="00C2570B"/>
    <w:rsid w:val="00C513E3"/>
    <w:rsid w:val="00C55C89"/>
    <w:rsid w:val="00C56D41"/>
    <w:rsid w:val="00C57FFA"/>
    <w:rsid w:val="00C63139"/>
    <w:rsid w:val="00C63D1C"/>
    <w:rsid w:val="00C63F74"/>
    <w:rsid w:val="00C735CB"/>
    <w:rsid w:val="00C74568"/>
    <w:rsid w:val="00C8235D"/>
    <w:rsid w:val="00C90AD0"/>
    <w:rsid w:val="00C90EA0"/>
    <w:rsid w:val="00C934CE"/>
    <w:rsid w:val="00C94F4F"/>
    <w:rsid w:val="00CA123C"/>
    <w:rsid w:val="00CA2694"/>
    <w:rsid w:val="00CB1053"/>
    <w:rsid w:val="00CC053B"/>
    <w:rsid w:val="00CC1BC1"/>
    <w:rsid w:val="00CC381B"/>
    <w:rsid w:val="00CC4850"/>
    <w:rsid w:val="00CC4CC5"/>
    <w:rsid w:val="00CC4CE3"/>
    <w:rsid w:val="00CC64B6"/>
    <w:rsid w:val="00CD1651"/>
    <w:rsid w:val="00CD2AFF"/>
    <w:rsid w:val="00CD6E01"/>
    <w:rsid w:val="00CE378E"/>
    <w:rsid w:val="00CE4713"/>
    <w:rsid w:val="00CF248D"/>
    <w:rsid w:val="00CF3314"/>
    <w:rsid w:val="00CF441A"/>
    <w:rsid w:val="00D01626"/>
    <w:rsid w:val="00D0188F"/>
    <w:rsid w:val="00D01937"/>
    <w:rsid w:val="00D02685"/>
    <w:rsid w:val="00D120F4"/>
    <w:rsid w:val="00D17DF3"/>
    <w:rsid w:val="00D22844"/>
    <w:rsid w:val="00D231E4"/>
    <w:rsid w:val="00D256A0"/>
    <w:rsid w:val="00D275F9"/>
    <w:rsid w:val="00D30968"/>
    <w:rsid w:val="00D359AA"/>
    <w:rsid w:val="00D45E69"/>
    <w:rsid w:val="00D47ED5"/>
    <w:rsid w:val="00D51F04"/>
    <w:rsid w:val="00D53369"/>
    <w:rsid w:val="00D61567"/>
    <w:rsid w:val="00D61A83"/>
    <w:rsid w:val="00D63696"/>
    <w:rsid w:val="00D666DD"/>
    <w:rsid w:val="00D668ED"/>
    <w:rsid w:val="00D67E6F"/>
    <w:rsid w:val="00D74725"/>
    <w:rsid w:val="00D76F9B"/>
    <w:rsid w:val="00D77853"/>
    <w:rsid w:val="00D77FD4"/>
    <w:rsid w:val="00D918C5"/>
    <w:rsid w:val="00D93445"/>
    <w:rsid w:val="00DA19E9"/>
    <w:rsid w:val="00DA5416"/>
    <w:rsid w:val="00DA54DD"/>
    <w:rsid w:val="00DA633A"/>
    <w:rsid w:val="00DA6C11"/>
    <w:rsid w:val="00DB16A5"/>
    <w:rsid w:val="00DB44A3"/>
    <w:rsid w:val="00DC752B"/>
    <w:rsid w:val="00DD6D87"/>
    <w:rsid w:val="00DE32B2"/>
    <w:rsid w:val="00DE4E3A"/>
    <w:rsid w:val="00E05C86"/>
    <w:rsid w:val="00E1111D"/>
    <w:rsid w:val="00E136E6"/>
    <w:rsid w:val="00E200BC"/>
    <w:rsid w:val="00E270BD"/>
    <w:rsid w:val="00E31540"/>
    <w:rsid w:val="00E34410"/>
    <w:rsid w:val="00E376B0"/>
    <w:rsid w:val="00E409FA"/>
    <w:rsid w:val="00E44A36"/>
    <w:rsid w:val="00E45DAC"/>
    <w:rsid w:val="00E545BE"/>
    <w:rsid w:val="00E57686"/>
    <w:rsid w:val="00E57CB1"/>
    <w:rsid w:val="00E60CEA"/>
    <w:rsid w:val="00E64FEA"/>
    <w:rsid w:val="00E650F5"/>
    <w:rsid w:val="00E70902"/>
    <w:rsid w:val="00E7116C"/>
    <w:rsid w:val="00E730BC"/>
    <w:rsid w:val="00E8118E"/>
    <w:rsid w:val="00E82584"/>
    <w:rsid w:val="00E85EFC"/>
    <w:rsid w:val="00E90C9E"/>
    <w:rsid w:val="00E90EB3"/>
    <w:rsid w:val="00E9172D"/>
    <w:rsid w:val="00E93BAC"/>
    <w:rsid w:val="00EA4398"/>
    <w:rsid w:val="00EA720C"/>
    <w:rsid w:val="00EA7A3F"/>
    <w:rsid w:val="00EB272A"/>
    <w:rsid w:val="00EB76AE"/>
    <w:rsid w:val="00EC53AD"/>
    <w:rsid w:val="00EC7772"/>
    <w:rsid w:val="00ED2618"/>
    <w:rsid w:val="00ED26C0"/>
    <w:rsid w:val="00ED2BD1"/>
    <w:rsid w:val="00ED6C97"/>
    <w:rsid w:val="00EE4B20"/>
    <w:rsid w:val="00EE4F18"/>
    <w:rsid w:val="00EE5786"/>
    <w:rsid w:val="00EE7614"/>
    <w:rsid w:val="00EE7F0A"/>
    <w:rsid w:val="00EF69E4"/>
    <w:rsid w:val="00F04C4D"/>
    <w:rsid w:val="00F05123"/>
    <w:rsid w:val="00F07497"/>
    <w:rsid w:val="00F104D6"/>
    <w:rsid w:val="00F13088"/>
    <w:rsid w:val="00F1633F"/>
    <w:rsid w:val="00F215B3"/>
    <w:rsid w:val="00F24874"/>
    <w:rsid w:val="00F2738D"/>
    <w:rsid w:val="00F32C82"/>
    <w:rsid w:val="00F33561"/>
    <w:rsid w:val="00F36EF2"/>
    <w:rsid w:val="00F407A9"/>
    <w:rsid w:val="00F40DD7"/>
    <w:rsid w:val="00F44C0A"/>
    <w:rsid w:val="00F53257"/>
    <w:rsid w:val="00F542F9"/>
    <w:rsid w:val="00F57809"/>
    <w:rsid w:val="00F62ECF"/>
    <w:rsid w:val="00F65159"/>
    <w:rsid w:val="00F72A54"/>
    <w:rsid w:val="00F80E3B"/>
    <w:rsid w:val="00F843A4"/>
    <w:rsid w:val="00F86A79"/>
    <w:rsid w:val="00F91A7A"/>
    <w:rsid w:val="00FA0074"/>
    <w:rsid w:val="00FA7560"/>
    <w:rsid w:val="00FB0C02"/>
    <w:rsid w:val="00FB33F6"/>
    <w:rsid w:val="00FB60DA"/>
    <w:rsid w:val="00FC15CE"/>
    <w:rsid w:val="00FC1955"/>
    <w:rsid w:val="00FC37CC"/>
    <w:rsid w:val="00FC4F6D"/>
    <w:rsid w:val="00FC7B32"/>
    <w:rsid w:val="00FD0694"/>
    <w:rsid w:val="00FD6BB9"/>
    <w:rsid w:val="00FD75AD"/>
    <w:rsid w:val="00FE2955"/>
    <w:rsid w:val="00FE4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BFE6D3"/>
  <w15:docId w15:val="{7A446309-40D4-4067-AF51-AA9D87AC1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43A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2"/>
    <w:uiPriority w:val="9"/>
    <w:qFormat/>
    <w:rsid w:val="0084428E"/>
    <w:pPr>
      <w:keepNext/>
      <w:keepLines/>
      <w:pageBreakBefore/>
      <w:numPr>
        <w:numId w:val="5"/>
      </w:numPr>
      <w:spacing w:before="240" w:after="120"/>
      <w:jc w:val="center"/>
      <w:outlineLvl w:val="0"/>
    </w:pPr>
    <w:rPr>
      <w:rFonts w:ascii="Times New Roman" w:eastAsiaTheme="majorEastAsia" w:hAnsi="Times New Roman" w:cstheme="majorBidi"/>
      <w:b/>
      <w:bCs/>
      <w:caps/>
      <w:sz w:val="28"/>
      <w:szCs w:val="28"/>
    </w:rPr>
  </w:style>
  <w:style w:type="paragraph" w:styleId="2">
    <w:name w:val="heading 2"/>
    <w:basedOn w:val="a"/>
    <w:next w:val="a"/>
    <w:link w:val="21"/>
    <w:uiPriority w:val="9"/>
    <w:unhideWhenUsed/>
    <w:qFormat/>
    <w:rsid w:val="00683350"/>
    <w:pPr>
      <w:keepNext/>
      <w:keepLines/>
      <w:numPr>
        <w:ilvl w:val="1"/>
        <w:numId w:val="5"/>
      </w:numPr>
      <w:spacing w:before="200"/>
      <w:ind w:left="0" w:firstLine="709"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"/>
    <w:next w:val="a"/>
    <w:link w:val="31"/>
    <w:uiPriority w:val="9"/>
    <w:unhideWhenUsed/>
    <w:qFormat/>
    <w:rsid w:val="005F5379"/>
    <w:pPr>
      <w:keepNext/>
      <w:keepLines/>
      <w:numPr>
        <w:ilvl w:val="2"/>
        <w:numId w:val="5"/>
      </w:numPr>
      <w:spacing w:before="200"/>
      <w:outlineLvl w:val="2"/>
    </w:pPr>
    <w:rPr>
      <w:rFonts w:eastAsiaTheme="majorEastAsia" w:cstheme="majorBidi"/>
      <w:bCs/>
    </w:rPr>
  </w:style>
  <w:style w:type="paragraph" w:styleId="4">
    <w:name w:val="heading 4"/>
    <w:basedOn w:val="a"/>
    <w:next w:val="a"/>
    <w:link w:val="41"/>
    <w:uiPriority w:val="9"/>
    <w:unhideWhenUsed/>
    <w:qFormat/>
    <w:rsid w:val="00AB6206"/>
    <w:pPr>
      <w:keepNext/>
      <w:keepLines/>
      <w:numPr>
        <w:ilvl w:val="3"/>
        <w:numId w:val="5"/>
      </w:numPr>
      <w:spacing w:before="200"/>
      <w:ind w:left="0" w:firstLine="709"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A1376"/>
    <w:pPr>
      <w:keepNext/>
      <w:keepLines/>
      <w:outlineLvl w:val="4"/>
    </w:pPr>
    <w:rPr>
      <w:rFonts w:eastAsiaTheme="majorEastAsia" w:cstheme="majorBidi"/>
      <w:b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1 Знак"/>
    <w:basedOn w:val="a0"/>
    <w:link w:val="1"/>
    <w:uiPriority w:val="9"/>
    <w:rsid w:val="0084428E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41">
    <w:name w:val="Заголовок 4 Знак"/>
    <w:basedOn w:val="a0"/>
    <w:link w:val="4"/>
    <w:uiPriority w:val="9"/>
    <w:rsid w:val="00AB6206"/>
    <w:rPr>
      <w:rFonts w:ascii="Times New Roman" w:eastAsiaTheme="majorEastAsia" w:hAnsi="Times New Roman" w:cstheme="majorBidi"/>
      <w:bCs/>
      <w:iCs/>
      <w:sz w:val="28"/>
    </w:rPr>
  </w:style>
  <w:style w:type="paragraph" w:styleId="a3">
    <w:name w:val="List Paragraph"/>
    <w:basedOn w:val="a"/>
    <w:uiPriority w:val="34"/>
    <w:qFormat/>
    <w:rsid w:val="009B43A6"/>
    <w:pPr>
      <w:ind w:left="720"/>
      <w:contextualSpacing/>
    </w:pPr>
  </w:style>
  <w:style w:type="character" w:customStyle="1" w:styleId="21">
    <w:name w:val="Заголовок 2 Знак"/>
    <w:basedOn w:val="a0"/>
    <w:link w:val="2"/>
    <w:uiPriority w:val="9"/>
    <w:rsid w:val="00683350"/>
    <w:rPr>
      <w:rFonts w:ascii="Times New Roman" w:eastAsiaTheme="majorEastAsia" w:hAnsi="Times New Roman" w:cstheme="majorBidi"/>
      <w:bCs/>
      <w:sz w:val="28"/>
      <w:szCs w:val="26"/>
    </w:rPr>
  </w:style>
  <w:style w:type="numbering" w:customStyle="1" w:styleId="11">
    <w:name w:val="Стиль1"/>
    <w:uiPriority w:val="99"/>
    <w:rsid w:val="00C90EA0"/>
    <w:pPr>
      <w:numPr>
        <w:numId w:val="1"/>
      </w:numPr>
    </w:pPr>
  </w:style>
  <w:style w:type="character" w:customStyle="1" w:styleId="31">
    <w:name w:val="Заголовок 3 Знак"/>
    <w:basedOn w:val="a0"/>
    <w:link w:val="3"/>
    <w:uiPriority w:val="9"/>
    <w:rsid w:val="005F5379"/>
    <w:rPr>
      <w:rFonts w:ascii="Times New Roman" w:eastAsiaTheme="majorEastAsia" w:hAnsi="Times New Roman" w:cstheme="majorBidi"/>
      <w:bCs/>
      <w:sz w:val="28"/>
    </w:rPr>
  </w:style>
  <w:style w:type="numbering" w:customStyle="1" w:styleId="20">
    <w:name w:val="Стиль2"/>
    <w:uiPriority w:val="99"/>
    <w:rsid w:val="00C90EA0"/>
    <w:pPr>
      <w:numPr>
        <w:numId w:val="2"/>
      </w:numPr>
    </w:pPr>
  </w:style>
  <w:style w:type="numbering" w:customStyle="1" w:styleId="30">
    <w:name w:val="Стиль3"/>
    <w:uiPriority w:val="99"/>
    <w:rsid w:val="00C90EA0"/>
    <w:pPr>
      <w:numPr>
        <w:numId w:val="3"/>
      </w:numPr>
    </w:pPr>
  </w:style>
  <w:style w:type="numbering" w:customStyle="1" w:styleId="40">
    <w:name w:val="Стиль4"/>
    <w:uiPriority w:val="99"/>
    <w:rsid w:val="00C90EA0"/>
    <w:pPr>
      <w:numPr>
        <w:numId w:val="4"/>
      </w:numPr>
    </w:pPr>
  </w:style>
  <w:style w:type="character" w:customStyle="1" w:styleId="50">
    <w:name w:val="Заголовок 5 Знак"/>
    <w:basedOn w:val="a0"/>
    <w:link w:val="5"/>
    <w:uiPriority w:val="9"/>
    <w:semiHidden/>
    <w:rsid w:val="000A1376"/>
    <w:rPr>
      <w:rFonts w:ascii="Times New Roman" w:eastAsiaTheme="majorEastAsia" w:hAnsi="Times New Roman" w:cstheme="majorBidi"/>
      <w:b/>
      <w:color w:val="243F60" w:themeColor="accent1" w:themeShade="7F"/>
      <w:sz w:val="28"/>
    </w:rPr>
  </w:style>
  <w:style w:type="paragraph" w:customStyle="1" w:styleId="a4">
    <w:name w:val="Содержание"/>
    <w:basedOn w:val="a"/>
    <w:next w:val="a"/>
    <w:qFormat/>
    <w:rsid w:val="0084428E"/>
    <w:pPr>
      <w:keepNext/>
      <w:keepLines/>
      <w:pageBreakBefore/>
      <w:ind w:firstLine="0"/>
      <w:jc w:val="center"/>
    </w:pPr>
    <w:rPr>
      <w:b/>
      <w:caps/>
    </w:rPr>
  </w:style>
  <w:style w:type="paragraph" w:styleId="a5">
    <w:name w:val="header"/>
    <w:basedOn w:val="a"/>
    <w:link w:val="a6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rsid w:val="000A1376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A1376"/>
    <w:rPr>
      <w:rFonts w:ascii="Times New Roman" w:hAnsi="Times New Roman"/>
      <w:sz w:val="28"/>
    </w:rPr>
  </w:style>
  <w:style w:type="paragraph" w:styleId="13">
    <w:name w:val="toc 1"/>
    <w:basedOn w:val="a"/>
    <w:next w:val="a"/>
    <w:autoRedefine/>
    <w:uiPriority w:val="39"/>
    <w:unhideWhenUsed/>
    <w:rsid w:val="00451796"/>
    <w:pPr>
      <w:spacing w:after="100"/>
    </w:pPr>
    <w:rPr>
      <w:caps/>
    </w:rPr>
  </w:style>
  <w:style w:type="paragraph" w:styleId="22">
    <w:name w:val="toc 2"/>
    <w:basedOn w:val="a"/>
    <w:next w:val="a"/>
    <w:autoRedefine/>
    <w:uiPriority w:val="39"/>
    <w:unhideWhenUsed/>
    <w:rsid w:val="00AE264C"/>
    <w:pPr>
      <w:tabs>
        <w:tab w:val="left" w:pos="1760"/>
        <w:tab w:val="right" w:leader="dot" w:pos="10206"/>
      </w:tabs>
      <w:spacing w:after="100"/>
      <w:ind w:left="280"/>
    </w:pPr>
  </w:style>
  <w:style w:type="paragraph" w:styleId="32">
    <w:name w:val="toc 3"/>
    <w:basedOn w:val="a"/>
    <w:next w:val="a"/>
    <w:autoRedefine/>
    <w:uiPriority w:val="39"/>
    <w:unhideWhenUsed/>
    <w:rsid w:val="000A1376"/>
    <w:pPr>
      <w:spacing w:after="100"/>
      <w:ind w:left="560"/>
    </w:pPr>
  </w:style>
  <w:style w:type="paragraph" w:styleId="42">
    <w:name w:val="toc 4"/>
    <w:basedOn w:val="a"/>
    <w:next w:val="a"/>
    <w:autoRedefine/>
    <w:uiPriority w:val="39"/>
    <w:unhideWhenUsed/>
    <w:rsid w:val="000A1376"/>
    <w:pPr>
      <w:spacing w:after="100"/>
      <w:ind w:left="840"/>
    </w:pPr>
  </w:style>
  <w:style w:type="character" w:styleId="a9">
    <w:name w:val="Hyperlink"/>
    <w:basedOn w:val="a0"/>
    <w:uiPriority w:val="99"/>
    <w:unhideWhenUsed/>
    <w:rsid w:val="000A1376"/>
    <w:rPr>
      <w:color w:val="0000FF" w:themeColor="hyperlink"/>
      <w:u w:val="single"/>
    </w:rPr>
  </w:style>
  <w:style w:type="paragraph" w:styleId="aa">
    <w:name w:val="TOC Heading"/>
    <w:basedOn w:val="1"/>
    <w:next w:val="a"/>
    <w:uiPriority w:val="39"/>
    <w:semiHidden/>
    <w:unhideWhenUsed/>
    <w:qFormat/>
    <w:rsid w:val="000A1376"/>
    <w:pPr>
      <w:pageBreakBefore w:val="0"/>
      <w:numPr>
        <w:numId w:val="0"/>
      </w:numPr>
      <w:spacing w:before="480" w:after="0"/>
      <w:jc w:val="left"/>
      <w:outlineLvl w:val="9"/>
    </w:pPr>
    <w:rPr>
      <w:rFonts w:asciiTheme="majorHAnsi" w:hAnsiTheme="majorHAnsi"/>
      <w:caps w:val="0"/>
      <w:color w:val="365F91" w:themeColor="accent1" w:themeShade="BF"/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0A137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0A1376"/>
    <w:rPr>
      <w:rFonts w:ascii="Tahoma" w:hAnsi="Tahoma" w:cs="Tahoma"/>
      <w:sz w:val="16"/>
      <w:szCs w:val="16"/>
    </w:rPr>
  </w:style>
  <w:style w:type="paragraph" w:customStyle="1" w:styleId="ad">
    <w:name w:val="Рисунок"/>
    <w:basedOn w:val="a"/>
    <w:qFormat/>
    <w:rsid w:val="001425A3"/>
    <w:pPr>
      <w:ind w:firstLine="0"/>
      <w:jc w:val="center"/>
    </w:pPr>
  </w:style>
  <w:style w:type="paragraph" w:customStyle="1" w:styleId="ae">
    <w:name w:val="Подпись к рисунку"/>
    <w:basedOn w:val="a"/>
    <w:qFormat/>
    <w:rsid w:val="001425A3"/>
    <w:pPr>
      <w:ind w:firstLine="0"/>
      <w:jc w:val="center"/>
    </w:pPr>
  </w:style>
  <w:style w:type="paragraph" w:customStyle="1" w:styleId="-">
    <w:name w:val="Вступление-Выводы"/>
    <w:basedOn w:val="a4"/>
    <w:qFormat/>
    <w:rsid w:val="0084428E"/>
    <w:pPr>
      <w:outlineLvl w:val="0"/>
    </w:pPr>
    <w:rPr>
      <w:lang w:val="uk-UA"/>
    </w:rPr>
  </w:style>
  <w:style w:type="character" w:styleId="af">
    <w:name w:val="Placeholder Text"/>
    <w:basedOn w:val="a0"/>
    <w:uiPriority w:val="99"/>
    <w:semiHidden/>
    <w:rsid w:val="00F62ECF"/>
    <w:rPr>
      <w:color w:val="808080"/>
    </w:rPr>
  </w:style>
  <w:style w:type="table" w:styleId="af0">
    <w:name w:val="Table Grid"/>
    <w:basedOn w:val="a1"/>
    <w:uiPriority w:val="59"/>
    <w:rsid w:val="00192D04"/>
    <w:pPr>
      <w:spacing w:after="0" w:line="240" w:lineRule="auto"/>
    </w:pPr>
    <w:rPr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annotation reference"/>
    <w:basedOn w:val="a0"/>
    <w:uiPriority w:val="99"/>
    <w:semiHidden/>
    <w:unhideWhenUsed/>
    <w:rsid w:val="002311B3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2311B3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2311B3"/>
    <w:rPr>
      <w:rFonts w:ascii="Times New Roman" w:hAnsi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2311B3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2311B3"/>
    <w:rPr>
      <w:rFonts w:ascii="Times New Roman" w:hAnsi="Times New Roman"/>
      <w:b/>
      <w:bCs/>
      <w:sz w:val="20"/>
      <w:szCs w:val="20"/>
    </w:rPr>
  </w:style>
  <w:style w:type="paragraph" w:customStyle="1" w:styleId="af6">
    <w:name w:val="текст таблицы"/>
    <w:basedOn w:val="a"/>
    <w:rsid w:val="00035A0F"/>
    <w:pPr>
      <w:ind w:firstLine="0"/>
      <w:jc w:val="center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035A0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uk-UA"/>
    </w:rPr>
  </w:style>
  <w:style w:type="paragraph" w:styleId="af7">
    <w:name w:val="No Spacing"/>
    <w:uiPriority w:val="1"/>
    <w:qFormat/>
    <w:rsid w:val="00E730BC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f8">
    <w:name w:val="ВСТУП"/>
    <w:aliases w:val="ПЕРЕЛІК,И ТД"/>
    <w:basedOn w:val="a"/>
    <w:rsid w:val="00A165C7"/>
    <w:pPr>
      <w:keepNext/>
      <w:keepLines/>
      <w:pageBreakBefore/>
      <w:spacing w:before="240" w:after="120"/>
      <w:ind w:firstLine="0"/>
      <w:jc w:val="center"/>
      <w:outlineLvl w:val="0"/>
    </w:pPr>
    <w:rPr>
      <w:rFonts w:eastAsia="Times New Roman" w:cs="Times New Roman"/>
      <w:b/>
      <w:caps/>
      <w:szCs w:val="36"/>
      <w:lang w:val="en-US" w:eastAsia="ru-RU"/>
    </w:rPr>
  </w:style>
  <w:style w:type="paragraph" w:styleId="af9">
    <w:name w:val="Title"/>
    <w:basedOn w:val="a"/>
    <w:link w:val="afa"/>
    <w:qFormat/>
    <w:rsid w:val="00156027"/>
    <w:pPr>
      <w:widowControl w:val="0"/>
      <w:shd w:val="clear" w:color="auto" w:fill="FFFFFF"/>
      <w:autoSpaceDE w:val="0"/>
      <w:autoSpaceDN w:val="0"/>
      <w:adjustRightInd w:val="0"/>
      <w:spacing w:before="1894" w:line="410" w:lineRule="exact"/>
      <w:ind w:firstLine="0"/>
      <w:jc w:val="center"/>
    </w:pPr>
    <w:rPr>
      <w:rFonts w:eastAsia="Times New Roman" w:cs="Times New Roman"/>
      <w:b/>
      <w:bCs/>
      <w:sz w:val="36"/>
      <w:szCs w:val="20"/>
      <w:lang w:val="uk-UA" w:eastAsia="ru-RU"/>
    </w:rPr>
  </w:style>
  <w:style w:type="character" w:customStyle="1" w:styleId="afa">
    <w:name w:val="Заголовок Знак"/>
    <w:basedOn w:val="a0"/>
    <w:link w:val="af9"/>
    <w:rsid w:val="00156027"/>
    <w:rPr>
      <w:rFonts w:ascii="Times New Roman" w:eastAsia="Times New Roman" w:hAnsi="Times New Roman" w:cs="Times New Roman"/>
      <w:b/>
      <w:bCs/>
      <w:sz w:val="36"/>
      <w:szCs w:val="20"/>
      <w:shd w:val="clear" w:color="auto" w:fill="FFFFFF"/>
      <w:lang w:val="uk-UA" w:eastAsia="ru-RU"/>
    </w:rPr>
  </w:style>
  <w:style w:type="paragraph" w:styleId="afb">
    <w:name w:val="Block Text"/>
    <w:basedOn w:val="a"/>
    <w:rsid w:val="00156027"/>
    <w:pPr>
      <w:spacing w:line="240" w:lineRule="auto"/>
      <w:ind w:left="-284" w:right="-808" w:firstLine="0"/>
      <w:jc w:val="left"/>
    </w:pPr>
    <w:rPr>
      <w:rFonts w:eastAsia="Times New Roman" w:cs="Times New Roman"/>
      <w:sz w:val="24"/>
      <w:szCs w:val="20"/>
      <w:u w:val="single"/>
      <w:lang w:val="uk-UA" w:eastAsia="ru-RU"/>
    </w:rPr>
  </w:style>
  <w:style w:type="paragraph" w:styleId="23">
    <w:name w:val="Body Text Indent 2"/>
    <w:basedOn w:val="a"/>
    <w:link w:val="24"/>
    <w:rsid w:val="00156027"/>
    <w:pPr>
      <w:spacing w:line="240" w:lineRule="auto"/>
      <w:ind w:firstLine="720"/>
    </w:pPr>
    <w:rPr>
      <w:rFonts w:eastAsia="Times New Roman" w:cs="Times New Roman"/>
      <w:sz w:val="24"/>
      <w:szCs w:val="24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15602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5">
    <w:name w:val="2 Текст_звичайний"/>
    <w:basedOn w:val="a"/>
    <w:link w:val="26"/>
    <w:qFormat/>
    <w:rsid w:val="0035697C"/>
    <w:pPr>
      <w:autoSpaceDE w:val="0"/>
      <w:autoSpaceDN w:val="0"/>
    </w:pPr>
    <w:rPr>
      <w:rFonts w:eastAsia="Times New Roman" w:cs="Times New Roman"/>
      <w:szCs w:val="24"/>
      <w:lang w:val="uk-UA"/>
    </w:rPr>
  </w:style>
  <w:style w:type="character" w:customStyle="1" w:styleId="26">
    <w:name w:val="2 Текст_звичайний Знак"/>
    <w:link w:val="25"/>
    <w:rsid w:val="0035697C"/>
    <w:rPr>
      <w:rFonts w:ascii="Times New Roman" w:eastAsia="Times New Roman" w:hAnsi="Times New Roman" w:cs="Times New Roman"/>
      <w:sz w:val="28"/>
      <w:szCs w:val="24"/>
      <w:lang w:val="uk-UA"/>
    </w:rPr>
  </w:style>
  <w:style w:type="paragraph" w:customStyle="1" w:styleId="10">
    <w:name w:val="Список1"/>
    <w:link w:val="Char"/>
    <w:qFormat/>
    <w:rsid w:val="0035697C"/>
    <w:pPr>
      <w:numPr>
        <w:numId w:val="7"/>
      </w:numPr>
      <w:spacing w:after="0" w:line="360" w:lineRule="auto"/>
      <w:ind w:left="714" w:hanging="357"/>
      <w:jc w:val="both"/>
    </w:pPr>
    <w:rPr>
      <w:rFonts w:ascii="Times New Roman" w:eastAsia="Times New Roman" w:hAnsi="Times New Roman" w:cs="Times New Roman"/>
      <w:sz w:val="28"/>
      <w:szCs w:val="32"/>
      <w:lang w:val="uk-UA"/>
    </w:rPr>
  </w:style>
  <w:style w:type="character" w:customStyle="1" w:styleId="Char">
    <w:name w:val="Список Char"/>
    <w:basedOn w:val="a0"/>
    <w:link w:val="10"/>
    <w:rsid w:val="0035697C"/>
    <w:rPr>
      <w:rFonts w:ascii="Times New Roman" w:eastAsia="Times New Roman" w:hAnsi="Times New Roman" w:cs="Times New Roman"/>
      <w:sz w:val="28"/>
      <w:szCs w:val="32"/>
      <w:lang w:val="uk-UA"/>
    </w:rPr>
  </w:style>
  <w:style w:type="paragraph" w:styleId="33">
    <w:name w:val="Body Text Indent 3"/>
    <w:basedOn w:val="a"/>
    <w:link w:val="34"/>
    <w:uiPriority w:val="99"/>
    <w:semiHidden/>
    <w:unhideWhenUsed/>
    <w:rsid w:val="00F1633F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0"/>
    <w:link w:val="33"/>
    <w:uiPriority w:val="99"/>
    <w:semiHidden/>
    <w:rsid w:val="00F1633F"/>
    <w:rPr>
      <w:rFonts w:ascii="Times New Roman" w:hAnsi="Times New Roman"/>
      <w:sz w:val="16"/>
      <w:szCs w:val="16"/>
    </w:rPr>
  </w:style>
  <w:style w:type="paragraph" w:customStyle="1" w:styleId="35">
    <w:name w:val="заголовок м3"/>
    <w:basedOn w:val="a"/>
    <w:next w:val="a"/>
    <w:rsid w:val="00F1633F"/>
    <w:pPr>
      <w:keepNext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4"/>
      <w:szCs w:val="24"/>
      <w:lang w:val="uk-UA" w:eastAsia="ru-RU"/>
    </w:rPr>
  </w:style>
  <w:style w:type="paragraph" w:customStyle="1" w:styleId="afc">
    <w:name w:val="Название объекта.Заголовок"/>
    <w:basedOn w:val="a"/>
    <w:rsid w:val="00F1633F"/>
    <w:pPr>
      <w:autoSpaceDE w:val="0"/>
      <w:autoSpaceDN w:val="0"/>
      <w:spacing w:before="360" w:after="360" w:line="240" w:lineRule="auto"/>
      <w:ind w:firstLine="0"/>
      <w:jc w:val="center"/>
    </w:pPr>
    <w:rPr>
      <w:rFonts w:eastAsia="Times New Roman" w:cs="Times New Roman"/>
      <w:b/>
      <w:bCs/>
      <w:caps/>
      <w:szCs w:val="28"/>
      <w:lang w:val="uk-UA" w:eastAsia="ru-RU"/>
    </w:rPr>
  </w:style>
  <w:style w:type="character" w:customStyle="1" w:styleId="pl-k">
    <w:name w:val="pl-k"/>
    <w:basedOn w:val="a0"/>
    <w:rsid w:val="00FB0C02"/>
  </w:style>
  <w:style w:type="character" w:customStyle="1" w:styleId="pl-en">
    <w:name w:val="pl-en"/>
    <w:basedOn w:val="a0"/>
    <w:rsid w:val="00FB0C02"/>
  </w:style>
  <w:style w:type="character" w:customStyle="1" w:styleId="pl-c1">
    <w:name w:val="pl-c1"/>
    <w:basedOn w:val="a0"/>
    <w:rsid w:val="00FB0C02"/>
  </w:style>
  <w:style w:type="character" w:customStyle="1" w:styleId="pl-c">
    <w:name w:val="pl-c"/>
    <w:basedOn w:val="a0"/>
    <w:rsid w:val="00FB0C02"/>
  </w:style>
  <w:style w:type="character" w:customStyle="1" w:styleId="pl-s">
    <w:name w:val="pl-s"/>
    <w:basedOn w:val="a0"/>
    <w:rsid w:val="00FB0C02"/>
  </w:style>
  <w:style w:type="character" w:customStyle="1" w:styleId="pl-pds">
    <w:name w:val="pl-pds"/>
    <w:basedOn w:val="a0"/>
    <w:rsid w:val="00FB0C02"/>
  </w:style>
  <w:style w:type="character" w:styleId="afd">
    <w:name w:val="FollowedHyperlink"/>
    <w:basedOn w:val="a0"/>
    <w:uiPriority w:val="99"/>
    <w:semiHidden/>
    <w:unhideWhenUsed/>
    <w:rsid w:val="000E1A1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77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0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9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2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4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microsoft.com/office/2007/relationships/hdphoto" Target="media/hdphoto15.wdp"/><Relationship Id="rId3" Type="http://schemas.openxmlformats.org/officeDocument/2006/relationships/styles" Target="styles.xml"/><Relationship Id="rId21" Type="http://schemas.microsoft.com/office/2007/relationships/hdphoto" Target="media/hdphoto6.wdp"/><Relationship Id="rId34" Type="http://schemas.openxmlformats.org/officeDocument/2006/relationships/image" Target="media/image15.png"/><Relationship Id="rId42" Type="http://schemas.openxmlformats.org/officeDocument/2006/relationships/hyperlink" Target="https://www.w3schools.com/bootstrap/" TargetMode="External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microsoft.com/office/2007/relationships/hdphoto" Target="media/hdphoto4.wdp"/><Relationship Id="rId25" Type="http://schemas.microsoft.com/office/2007/relationships/hdphoto" Target="media/hdphoto8.wdp"/><Relationship Id="rId33" Type="http://schemas.microsoft.com/office/2007/relationships/hdphoto" Target="media/hdphoto12.wdp"/><Relationship Id="rId38" Type="http://schemas.openxmlformats.org/officeDocument/2006/relationships/image" Target="media/image17.png"/><Relationship Id="rId46" Type="http://schemas.openxmlformats.org/officeDocument/2006/relationships/hyperlink" Target="https://github.com/ValentineGladyshko/Database-Coursework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microsoft.com/office/2007/relationships/hdphoto" Target="media/hdphoto10.wdp"/><Relationship Id="rId41" Type="http://schemas.openxmlformats.org/officeDocument/2006/relationships/hyperlink" Target="https://msdn.microsoft.com/ru-ru/library/system.web.mvc(v=vs.118).asp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microsoft.com/office/2007/relationships/hdphoto" Target="media/hdphoto14.wdp"/><Relationship Id="rId40" Type="http://schemas.openxmlformats.org/officeDocument/2006/relationships/hyperlink" Target="https://msdn.microsoft.com/ru-ru/library/microsoft.sqlserver.server(v=vs.110).aspx" TargetMode="External"/><Relationship Id="rId45" Type="http://schemas.openxmlformats.org/officeDocument/2006/relationships/hyperlink" Target="https://docs.microsoft.com/ru-ru/sql/t-sql/language-reference" TargetMode="External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microsoft.com/office/2007/relationships/hdphoto" Target="media/hdphoto7.wdp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microsoft.com/office/2007/relationships/hdphoto" Target="media/hdphoto5.wdp"/><Relationship Id="rId31" Type="http://schemas.microsoft.com/office/2007/relationships/hdphoto" Target="media/hdphoto11.wdp"/><Relationship Id="rId44" Type="http://schemas.openxmlformats.org/officeDocument/2006/relationships/hyperlink" Target="http://htmlbook.ru/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microsoft.com/office/2007/relationships/hdphoto" Target="media/hdphoto9.wdp"/><Relationship Id="rId30" Type="http://schemas.openxmlformats.org/officeDocument/2006/relationships/image" Target="media/image13.png"/><Relationship Id="rId35" Type="http://schemas.microsoft.com/office/2007/relationships/hdphoto" Target="media/hdphoto13.wdp"/><Relationship Id="rId43" Type="http://schemas.openxmlformats.org/officeDocument/2006/relationships/hyperlink" Target="http://www.chartjs.org/" TargetMode="External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57;&#1072;&#1096;&#1072;\Downloads\op_kurs\&#1055;&#1047;_ua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03D5EE-222C-4E41-A78A-FF1A51129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ПЗ_ua</Template>
  <TotalTime>2</TotalTime>
  <Pages>1</Pages>
  <Words>12015</Words>
  <Characters>6850</Characters>
  <Application>Microsoft Office Word</Application>
  <DocSecurity>0</DocSecurity>
  <Lines>57</Lines>
  <Paragraphs>37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Krokoz™</Company>
  <LinksUpToDate>false</LinksUpToDate>
  <CharactersWithSpaces>18828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Саша</dc:creator>
  <cp:lastModifiedBy>Valentine Tiger</cp:lastModifiedBy>
  <cp:revision>4</cp:revision>
  <cp:lastPrinted>2016-05-25T16:53:00Z</cp:lastPrinted>
  <dcterms:created xsi:type="dcterms:W3CDTF">2017-12-14T23:15:00Z</dcterms:created>
  <dcterms:modified xsi:type="dcterms:W3CDTF">2017-12-14T23:18:00Z</dcterms:modified>
</cp:coreProperties>
</file>